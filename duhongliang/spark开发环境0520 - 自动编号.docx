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432" w:leftChars="0" w:hanging="432" w:firstLineChars="0"/>
        <w:rPr>
          <w:rFonts w:hint="eastAsia"/>
          <w:lang w:val="en-US" w:eastAsia="zh-CN"/>
        </w:rPr>
      </w:pPr>
      <w:bookmarkStart w:id="0" w:name="_Toc28784"/>
      <w:bookmarkStart w:id="1" w:name="_Toc6032"/>
      <w:r>
        <w:rPr>
          <w:rFonts w:hint="eastAsia"/>
          <w:lang w:val="en-US" w:eastAsia="zh-CN"/>
        </w:rPr>
        <w:t>Spark开发环境</w:t>
      </w:r>
      <w:bookmarkEnd w:id="0"/>
      <w:bookmarkEnd w:id="1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426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4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TOC \o "1-3" \h \u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_Toc6032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第三章 </w:t>
          </w:r>
          <w:r>
            <w:rPr>
              <w:rFonts w:hint="eastAsia"/>
              <w:lang w:val="en-US" w:eastAsia="zh-CN"/>
            </w:rPr>
            <w:t>Spark开发环境</w:t>
          </w:r>
          <w:r>
            <w:tab/>
          </w:r>
          <w:r>
            <w:fldChar w:fldCharType="begin"/>
          </w:r>
          <w:r>
            <w:instrText xml:space="preserve"> PAGEREF _Toc6032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_Toc3328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eastAsia="zh-CN"/>
            </w:rPr>
            <w:t xml:space="preserve">3.1 </w:t>
          </w:r>
          <w:r>
            <w:t>Linux环境</w:t>
          </w:r>
          <w:r>
            <w:rPr>
              <w:rFonts w:hint="eastAsia"/>
              <w:lang w:eastAsia="zh-CN"/>
            </w:rPr>
            <w:t>准备</w:t>
          </w:r>
          <w:r>
            <w:tab/>
          </w:r>
          <w:r>
            <w:fldChar w:fldCharType="begin"/>
          </w:r>
          <w:r>
            <w:instrText xml:space="preserve"> PAGEREF _Toc3328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_Toc31561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eastAsia="zh-CN"/>
            </w:rPr>
            <w:t xml:space="preserve">3.1.1 </w:t>
          </w:r>
          <w:r>
            <w:t>搭建ubuntu</w:t>
          </w:r>
          <w:r>
            <w:tab/>
          </w:r>
          <w:r>
            <w:fldChar w:fldCharType="begin"/>
          </w:r>
          <w:r>
            <w:instrText xml:space="preserve"> PAGEREF _Toc31561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_Toc30103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3.1.2 </w:t>
          </w:r>
          <w:r>
            <w:t>共享文件夹</w:t>
          </w:r>
          <w:r>
            <w:tab/>
          </w:r>
          <w:r>
            <w:fldChar w:fldCharType="begin"/>
          </w:r>
          <w:r>
            <w:instrText xml:space="preserve"> PAGEREF _Toc30103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_Toc25697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3.2 </w:t>
          </w:r>
          <w:r>
            <w:rPr>
              <w:rFonts w:hint="eastAsia"/>
              <w:lang w:val="en-US" w:eastAsia="zh-CN"/>
            </w:rPr>
            <w:t>Spark快速部署</w:t>
          </w:r>
          <w:r>
            <w:tab/>
          </w:r>
          <w:r>
            <w:fldChar w:fldCharType="begin"/>
          </w:r>
          <w:r>
            <w:instrText xml:space="preserve"> PAGEREF _Toc25697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_Toc14168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3.1.1 </w:t>
          </w:r>
          <w:r>
            <w:rPr>
              <w:rFonts w:hint="eastAsia"/>
              <w:lang w:val="en-US" w:eastAsia="zh-CN"/>
            </w:rPr>
            <w:t>快速搭建Spark</w:t>
          </w:r>
          <w:r>
            <w:tab/>
          </w:r>
          <w:r>
            <w:fldChar w:fldCharType="begin"/>
          </w:r>
          <w:r>
            <w:instrText xml:space="preserve"> PAGEREF _Toc14168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_Toc30496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3.1.2 </w:t>
          </w:r>
          <w:r>
            <w:rPr>
              <w:rFonts w:hint="eastAsia"/>
            </w:rPr>
            <w:t>第一个Spark实例</w:t>
          </w:r>
          <w:r>
            <w:tab/>
          </w:r>
          <w:r>
            <w:fldChar w:fldCharType="begin"/>
          </w:r>
          <w:r>
            <w:instrText xml:space="preserve"> PAGEREF _Toc30496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_Toc2478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3.1.3 </w:t>
          </w:r>
          <w:r>
            <w:rPr>
              <w:rFonts w:hint="eastAsia"/>
              <w:lang w:val="en-US" w:eastAsia="zh-CN"/>
            </w:rPr>
            <w:t>SparkWEB使用</w:t>
          </w:r>
          <w:r>
            <w:tab/>
          </w:r>
          <w:r>
            <w:fldChar w:fldCharType="begin"/>
          </w:r>
          <w:r>
            <w:instrText xml:space="preserve"> PAGEREF _Toc2478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_Toc10372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3.3 </w:t>
          </w:r>
          <w:r>
            <w:t>IDEA</w:t>
          </w:r>
          <w:r>
            <w:tab/>
          </w:r>
          <w:r>
            <w:fldChar w:fldCharType="begin"/>
          </w:r>
          <w:r>
            <w:instrText xml:space="preserve"> PAGEREF _Toc10372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_Toc9202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3.1.1 </w:t>
          </w:r>
          <w:r>
            <w:rPr>
              <w:rFonts w:hint="eastAsia"/>
            </w:rPr>
            <w:t>IDEA安装</w:t>
          </w:r>
          <w:r>
            <w:tab/>
          </w:r>
          <w:r>
            <w:fldChar w:fldCharType="begin"/>
          </w:r>
          <w:r>
            <w:instrText xml:space="preserve"> PAGEREF _Toc9202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_Toc22410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3.1.2 </w:t>
          </w:r>
          <w:r>
            <w:rPr>
              <w:rFonts w:hint="eastAsia"/>
            </w:rPr>
            <w:t>IDEA</w:t>
          </w:r>
          <w:r>
            <w:rPr>
              <w:rFonts w:hint="eastAsia"/>
              <w:lang w:eastAsia="zh-CN"/>
            </w:rPr>
            <w:t>的第一个实例（</w:t>
          </w:r>
          <w:r>
            <w:rPr>
              <w:rFonts w:hint="eastAsia"/>
              <w:lang w:val="en-US" w:eastAsia="zh-CN"/>
            </w:rPr>
            <w:t>Scala+Maven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_Toc22410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_Toc527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3.1.3 </w:t>
          </w:r>
          <w:r>
            <w:rPr>
              <w:rFonts w:hint="eastAsia"/>
            </w:rPr>
            <w:t>IDEA</w:t>
          </w:r>
          <w:r>
            <w:rPr>
              <w:rFonts w:hint="eastAsia"/>
              <w:lang w:eastAsia="zh-CN"/>
            </w:rPr>
            <w:t>的第二个实例（</w:t>
          </w:r>
          <w:r>
            <w:rPr>
              <w:rFonts w:hint="eastAsia"/>
              <w:lang w:val="en-US" w:eastAsia="zh-CN"/>
            </w:rPr>
            <w:t>Scala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_Toc527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2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_Toc19912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eastAsia="zh-CN"/>
            </w:rPr>
            <w:t xml:space="preserve">3.1.4 </w:t>
          </w:r>
          <w:r>
            <w:rPr>
              <w:rFonts w:hint="eastAsia"/>
            </w:rPr>
            <w:t>IDEA</w:t>
          </w:r>
          <w:r>
            <w:rPr>
              <w:rFonts w:hint="eastAsia"/>
              <w:lang w:eastAsia="zh-CN"/>
            </w:rPr>
            <w:t>打包运行</w:t>
          </w:r>
          <w:r>
            <w:tab/>
          </w:r>
          <w:r>
            <w:fldChar w:fldCharType="begin"/>
          </w:r>
          <w:r>
            <w:instrText xml:space="preserve"> PAGEREF _Toc19912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pStyle w:val="15"/>
            <w:tabs>
              <w:tab w:val="right" w:leader="dot" w:pos="10466"/>
            </w:tabs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HYPERLINK \l _Toc30513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hint="default" w:ascii="宋体" w:hAnsi="宋体" w:eastAsia="宋体" w:cs="宋体"/>
              <w:lang w:val="en-US" w:eastAsia="zh-CN"/>
            </w:rPr>
            <w:t xml:space="preserve">3.4 </w:t>
          </w:r>
          <w:r>
            <w:rPr>
              <w:rFonts w:hint="eastAsia"/>
              <w:lang w:eastAsia="zh-CN"/>
            </w:rPr>
            <w:t>小结</w:t>
          </w:r>
          <w:r>
            <w:tab/>
          </w:r>
          <w:r>
            <w:fldChar w:fldCharType="begin"/>
          </w:r>
          <w:r>
            <w:instrText xml:space="preserve"> PAGEREF _Toc30513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>
          <w:pPr>
            <w:ind w:firstLine="420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支持在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上进行部署和开发，本文只</w:t>
      </w:r>
      <w:r>
        <w:rPr>
          <w:rFonts w:hint="eastAsia" w:ascii="Times New Roman" w:cs="Times New Roman" w:hAnsiTheme="minorEastAsia"/>
          <w:lang w:eastAsia="zh-CN"/>
        </w:rPr>
        <w:t>详细介绍</w:t>
      </w:r>
      <w:r>
        <w:rPr>
          <w:rFonts w:ascii="Times New Roman" w:cs="Times New Roman" w:hAnsiTheme="minorEastAsia"/>
        </w:rPr>
        <w:t>基于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的</w:t>
      </w:r>
      <w:r>
        <w:rPr>
          <w:rFonts w:ascii="Times New Roman" w:hAnsi="Times New Roman" w:cs="Times New Roman"/>
        </w:rPr>
        <w:t>S</w:t>
      </w:r>
      <w:r>
        <w:rPr>
          <w:rFonts w:hint="eastAsia" w:ascii="Times New Roman" w:hAnsi="Times New Roman" w:cs="Times New Roman"/>
          <w:lang w:val="en-US" w:eastAsia="zh-CN"/>
        </w:rPr>
        <w:t>park开发环境</w:t>
      </w:r>
      <w:r>
        <w:rPr>
          <w:rFonts w:ascii="Times New Roman" w:cs="Times New Roman" w:hAnsiTheme="minorEastAsia"/>
        </w:rPr>
        <w:t>的安装步骤。本章将依次介绍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环境</w:t>
      </w:r>
      <w:r>
        <w:rPr>
          <w:rFonts w:hint="eastAsia" w:ascii="Times New Roman" w:cs="Times New Roman" w:hAnsiTheme="minorEastAsia"/>
          <w:lang w:eastAsia="zh-CN"/>
        </w:rPr>
        <w:t>准备</w:t>
      </w:r>
      <w:r>
        <w:rPr>
          <w:rFonts w:ascii="Times New Roman" w:cs="Times New Roman" w:hAnsiTheme="minorEastAsia"/>
        </w:rPr>
        <w:t>、</w:t>
      </w:r>
      <w:r>
        <w:rPr>
          <w:rFonts w:hint="eastAsia" w:ascii="Times New Roman" w:cs="Times New Roman" w:hAnsiTheme="minorEastAsia"/>
          <w:lang w:val="en-US" w:eastAsia="zh-CN"/>
        </w:rPr>
        <w:t>JDK配置、Spa</w:t>
      </w:r>
      <w:bookmarkStart w:id="34" w:name="_GoBack"/>
      <w:bookmarkEnd w:id="34"/>
      <w:r>
        <w:rPr>
          <w:rFonts w:hint="eastAsia" w:ascii="Times New Roman" w:cs="Times New Roman" w:hAnsiTheme="minorEastAsia"/>
          <w:lang w:val="en-US" w:eastAsia="zh-CN"/>
        </w:rPr>
        <w:t>rk-shell环境配置</w:t>
      </w:r>
      <w:r>
        <w:rPr>
          <w:rFonts w:ascii="Times New Roman" w:cs="Times New Roman" w:hAnsiTheme="minorEastAsia"/>
        </w:rPr>
        <w:t>以及使用</w:t>
      </w:r>
      <w:r>
        <w:rPr>
          <w:rFonts w:ascii="Times New Roman" w:hAnsi="Times New Roman" w:cs="Times New Roman"/>
        </w:rPr>
        <w:t>IDEA</w:t>
      </w:r>
      <w:r>
        <w:rPr>
          <w:rFonts w:ascii="Times New Roman" w:cs="Times New Roman" w:hAnsiTheme="minorEastAsia"/>
        </w:rPr>
        <w:t>开发</w:t>
      </w:r>
      <w:r>
        <w:rPr>
          <w:rFonts w:hint="eastAsia" w:ascii="Times New Roman" w:cs="Times New Roman" w:hAnsiTheme="minorEastAsia"/>
          <w:lang w:eastAsia="zh-CN"/>
        </w:rPr>
        <w:t>并生成</w:t>
      </w:r>
      <w:r>
        <w:rPr>
          <w:rFonts w:hint="eastAsia" w:ascii="Times New Roman" w:cs="Times New Roman" w:hAnsiTheme="minorEastAsia"/>
          <w:lang w:val="en-US" w:eastAsia="zh-CN"/>
        </w:rPr>
        <w:t>jar包，通过spark-submit提交运行</w:t>
      </w:r>
      <w:r>
        <w:rPr>
          <w:rFonts w:ascii="Times New Roman" w:cs="Times New Roman" w:hAnsiTheme="minorEastAsia"/>
        </w:rPr>
        <w:t>。参考</w:t>
      </w:r>
      <w:r>
        <w:rPr>
          <w:rFonts w:hint="eastAsia" w:ascii="Times New Roman" w:cs="Times New Roman" w:hAnsiTheme="minorEastAsia"/>
          <w:lang w:eastAsia="zh-CN"/>
        </w:rPr>
        <w:t>本</w:t>
      </w:r>
      <w:r>
        <w:rPr>
          <w:rFonts w:ascii="Times New Roman" w:cs="Times New Roman" w:hAnsiTheme="minorEastAsia"/>
        </w:rPr>
        <w:t>章，</w:t>
      </w:r>
      <w:r>
        <w:rPr>
          <w:rFonts w:hint="eastAsia" w:ascii="Times New Roman" w:cs="Times New Roman" w:hAnsiTheme="minorEastAsia"/>
          <w:lang w:eastAsia="zh-CN"/>
        </w:rPr>
        <w:t>完成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开发环境</w:t>
      </w:r>
      <w:r>
        <w:rPr>
          <w:rFonts w:hint="eastAsia" w:ascii="Times New Roman" w:cs="Times New Roman" w:hAnsiTheme="minorEastAsia"/>
          <w:lang w:eastAsia="zh-CN"/>
        </w:rPr>
        <w:t>的配置</w:t>
      </w:r>
      <w:r>
        <w:rPr>
          <w:rFonts w:ascii="Times New Roman" w:cs="Times New Roman" w:hAnsiTheme="minorEastAsia"/>
        </w:rPr>
        <w:t>，在此基础上进行进一步的应用开发。</w:t>
      </w:r>
    </w:p>
    <w:p>
      <w:pPr>
        <w:rPr>
          <w:rFonts w:ascii="Times New Roman" w:hAnsi="Times New Roman" w:cs="Times New Roman"/>
        </w:rPr>
      </w:pPr>
    </w:p>
    <w:p>
      <w:pPr>
        <w:pStyle w:val="3"/>
        <w:ind w:left="575" w:leftChars="0" w:hanging="575" w:firstLineChars="0"/>
        <w:rPr>
          <w:rFonts w:hint="eastAsia"/>
          <w:lang w:eastAsia="zh-CN"/>
        </w:rPr>
      </w:pPr>
      <w:bookmarkStart w:id="2" w:name="_Toc19041"/>
      <w:bookmarkStart w:id="3" w:name="_Toc23862"/>
      <w:bookmarkStart w:id="4" w:name="_Toc3328"/>
      <w:r>
        <w:t>Linux环境</w:t>
      </w:r>
      <w:bookmarkEnd w:id="2"/>
      <w:r>
        <w:rPr>
          <w:rFonts w:hint="eastAsia"/>
          <w:lang w:eastAsia="zh-CN"/>
        </w:rPr>
        <w:t>准备</w:t>
      </w:r>
      <w:bookmarkEnd w:id="3"/>
      <w:bookmarkEnd w:id="4"/>
    </w:p>
    <w:p>
      <w:pPr>
        <w:ind w:firstLine="420"/>
        <w:rPr>
          <w:rFonts w:hint="eastAsia"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是开源操作系统。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发行版本众多，总体分为两类，一类是商业公司维护的发行版本，以</w:t>
      </w:r>
      <w:r>
        <w:rPr>
          <w:rFonts w:ascii="Times New Roman" w:hAnsi="Times New Roman" w:cs="Times New Roman"/>
        </w:rPr>
        <w:t>CentOS</w:t>
      </w:r>
      <w:r>
        <w:rPr>
          <w:rFonts w:ascii="Times New Roman" w:cs="Times New Roman" w:hAnsiTheme="minorEastAsia"/>
        </w:rPr>
        <w:t>为代表，一类是社区组织维护的发行版本，以</w:t>
      </w:r>
      <w:r>
        <w:rPr>
          <w:rFonts w:ascii="Times New Roman" w:hAnsi="Times New Roman" w:cs="Times New Roman"/>
        </w:rPr>
        <w:t>Debian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为代表。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的特点是界面友好、容易上手，是最适合做桌面系统的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发型版本。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如果读者使用的操作系统是</w:t>
      </w:r>
      <w:r>
        <w:rPr>
          <w:rFonts w:hint="eastAsia" w:ascii="Times New Roman" w:hAnsi="Times New Roman" w:cs="Times New Roman"/>
          <w:lang w:val="en-US" w:eastAsia="zh-CN"/>
        </w:rPr>
        <w:t>Linux，那么可以选择跳过本节，直接学习下一节中的配置。</w:t>
      </w:r>
      <w:r>
        <w:rPr>
          <w:rFonts w:ascii="Times New Roman" w:cs="Times New Roman" w:hAnsiTheme="minorEastAsia"/>
        </w:rPr>
        <w:t>本节将介绍在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平台上，使用</w:t>
      </w:r>
      <w:r>
        <w:rPr>
          <w:rFonts w:ascii="Times New Roman" w:hAnsi="Times New Roman" w:cs="Times New Roman"/>
        </w:rPr>
        <w:t>VMware Workstation</w:t>
      </w:r>
      <w:r>
        <w:rPr>
          <w:rFonts w:ascii="Times New Roman" w:cs="Times New Roman" w:hAnsiTheme="minorEastAsia"/>
        </w:rPr>
        <w:t>虚拟机构建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（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）环境以及</w:t>
      </w:r>
      <w:r>
        <w:rPr>
          <w:rFonts w:hint="eastAsia" w:ascii="Times New Roman" w:cs="Times New Roman" w:hAnsiTheme="minorEastAsia"/>
          <w:lang w:eastAsia="zh-CN"/>
        </w:rPr>
        <w:t>必要的环境准备（共享文件夹）</w:t>
      </w:r>
      <w:r>
        <w:rPr>
          <w:rFonts w:ascii="Times New Roman" w:cs="Times New Roman" w:hAnsiTheme="minorEastAsia"/>
        </w:rPr>
        <w:t>。</w:t>
      </w:r>
    </w:p>
    <w:p>
      <w:pPr>
        <w:pStyle w:val="4"/>
        <w:ind w:left="720" w:leftChars="0" w:hanging="720" w:firstLineChars="0"/>
        <w:rPr>
          <w:rFonts w:hint="eastAsia"/>
          <w:lang w:eastAsia="zh-CN"/>
        </w:rPr>
      </w:pPr>
      <w:bookmarkStart w:id="5" w:name="_Toc20682"/>
      <w:bookmarkStart w:id="6" w:name="_Toc31561"/>
      <w:r>
        <w:t>搭建ubuntu</w:t>
      </w:r>
      <w:bookmarkEnd w:id="5"/>
      <w:bookmarkEnd w:id="6"/>
    </w:p>
    <w:p>
      <w:pPr>
        <w:ind w:firstLine="42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ascii="Times New Roman" w:cs="Times New Roman" w:hAnsiTheme="minorEastAsia"/>
        </w:rPr>
        <w:t>本文以</w:t>
      </w:r>
      <w:r>
        <w:rPr>
          <w:rFonts w:ascii="Times New Roman" w:hAnsi="Times New Roman" w:cs="Times New Roman"/>
        </w:rPr>
        <w:t>VMware 14</w:t>
      </w:r>
      <w:r>
        <w:rPr>
          <w:rFonts w:ascii="Times New Roman" w:cs="Times New Roman" w:hAnsiTheme="minorEastAsia"/>
        </w:rPr>
        <w:t>为例，搭建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系统。首先</w:t>
      </w:r>
      <w:r>
        <w:rPr>
          <w:rFonts w:hint="eastAsia" w:ascii="Times New Roman" w:cs="Times New Roman" w:hAnsiTheme="minorEastAsia"/>
          <w:lang w:eastAsia="zh-CN"/>
        </w:rPr>
        <w:t>从网络上下载免费的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镜像文件。下载地址：</w:t>
      </w:r>
      <w:r>
        <w:fldChar w:fldCharType="begin"/>
      </w:r>
      <w:r>
        <w:instrText xml:space="preserve"> HYPERLINK "http://mirrors.163.com/ubuntu-releases/" </w:instrText>
      </w:r>
      <w:r>
        <w:fldChar w:fldCharType="separate"/>
      </w:r>
      <w:r>
        <w:rPr>
          <w:rStyle w:val="20"/>
          <w:rFonts w:ascii="Times New Roman" w:hAnsi="Times New Roman" w:cs="Times New Roman"/>
        </w:rPr>
        <w:t>http://mirrors.163.com/ubuntu-releases/</w:t>
      </w:r>
      <w:r>
        <w:rPr>
          <w:rStyle w:val="20"/>
          <w:rFonts w:ascii="Times New Roman" w:hAnsi="Times New Roman" w:cs="Times New Roman"/>
        </w:rPr>
        <w:fldChar w:fldCharType="end"/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  <w:lang w:eastAsia="zh-CN"/>
        </w:rPr>
        <w:t>此地址中，有多个版本的</w:t>
      </w:r>
      <w:r>
        <w:rPr>
          <w:rFonts w:hint="eastAsia" w:ascii="Times New Roman" w:cs="Times New Roman" w:hAnsiTheme="minorEastAsia"/>
          <w:lang w:val="en-US" w:eastAsia="zh-CN"/>
        </w:rPr>
        <w:t>ubuntu镜像可以选择，如图所示。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162300"/>
            <wp:effectExtent l="19050" t="0" r="0" b="0"/>
            <wp:docPr id="15" name="图片 14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无标题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21"/>
        </w:rPr>
        <w:t>ubuntu</w:t>
      </w:r>
      <w:r>
        <w:rPr>
          <w:rFonts w:ascii="Times New Roman" w:cs="Times New Roman" w:hAnsiTheme="minorEastAsia"/>
          <w:sz w:val="18"/>
          <w:szCs w:val="21"/>
        </w:rPr>
        <w:t>镜像版本选择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本文中选择</w:t>
      </w:r>
      <w:r>
        <w:rPr>
          <w:rFonts w:ascii="Times New Roman" w:hAnsi="Times New Roman" w:cs="Times New Roman"/>
        </w:rPr>
        <w:t>16.04</w:t>
      </w:r>
      <w:r>
        <w:rPr>
          <w:rFonts w:ascii="Times New Roman" w:cs="Times New Roman" w:hAnsiTheme="minorEastAsia"/>
        </w:rPr>
        <w:t>版本。点击版本号进入下载页面</w:t>
      </w:r>
      <w:r>
        <w:rPr>
          <w:rFonts w:hint="eastAsia" w:ascii="Times New Roman" w:cs="Times New Roman" w:hAnsiTheme="minorEastAsia"/>
          <w:lang w:eastAsia="zh-CN"/>
        </w:rPr>
        <w:t>，如图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。根据主机安装的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操作系统架构（</w:t>
      </w:r>
      <w:r>
        <w:rPr>
          <w:rFonts w:ascii="Times New Roman" w:hAnsi="Times New Roman" w:cs="Times New Roman"/>
        </w:rPr>
        <w:t>64</w:t>
      </w:r>
      <w:r>
        <w:rPr>
          <w:rFonts w:ascii="Times New Roman" w:cs="Times New Roman" w:hAnsiTheme="minorEastAsia"/>
        </w:rPr>
        <w:t>位</w:t>
      </w:r>
      <w:r>
        <w:rPr>
          <w:rFonts w:ascii="Times New Roman" w:hAnsi="Times New Roman" w:cs="Times New Roman"/>
        </w:rPr>
        <w:t>/32</w:t>
      </w:r>
      <w:r>
        <w:rPr>
          <w:rFonts w:ascii="Times New Roman" w:cs="Times New Roman" w:hAnsiTheme="minorEastAsia"/>
        </w:rPr>
        <w:t>位），选择对应（</w:t>
      </w:r>
      <w:r>
        <w:rPr>
          <w:rFonts w:ascii="Times New Roman" w:hAnsi="Times New Roman" w:cs="Times New Roman"/>
        </w:rPr>
        <w:t>amd64/i386</w:t>
      </w:r>
      <w:r>
        <w:rPr>
          <w:rFonts w:ascii="Times New Roman" w:cs="Times New Roman" w:hAnsiTheme="minorEastAsia"/>
        </w:rPr>
        <w:t>）版本的镜像。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658995" cy="3634105"/>
            <wp:effectExtent l="0" t="0" r="8255" b="44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ubuntu</w:t>
      </w:r>
      <w:r>
        <w:rPr>
          <w:rFonts w:ascii="Times New Roman" w:cs="Times New Roman" w:hAnsiTheme="minorEastAsia"/>
          <w:sz w:val="18"/>
          <w:szCs w:val="18"/>
        </w:rPr>
        <w:t>镜像下载</w:t>
      </w:r>
    </w:p>
    <w:p>
      <w:pPr>
        <w:ind w:firstLine="420" w:firstLineChars="200"/>
        <w:jc w:val="both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按照上述步骤镜像下载完成以后，打开</w:t>
      </w:r>
      <w:r>
        <w:rPr>
          <w:rFonts w:ascii="Times New Roman" w:hAnsi="Times New Roman" w:cs="Times New Roman"/>
          <w:szCs w:val="21"/>
        </w:rPr>
        <w:t>VMware</w:t>
      </w:r>
      <w:r>
        <w:rPr>
          <w:rFonts w:ascii="Times New Roman" w:cs="Times New Roman" w:hAnsiTheme="minorEastAsia"/>
          <w:szCs w:val="21"/>
        </w:rPr>
        <w:t>，</w:t>
      </w:r>
    </w:p>
    <w:p>
      <w:pPr>
        <w:ind w:firstLine="420"/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312991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Vmware</w:t>
      </w:r>
      <w:r>
        <w:rPr>
          <w:rFonts w:ascii="Times New Roman" w:cs="Times New Roman" w:hAnsiTheme="minorEastAsia"/>
          <w:sz w:val="18"/>
          <w:szCs w:val="18"/>
        </w:rPr>
        <w:t>界面</w:t>
      </w:r>
    </w:p>
    <w:p>
      <w:pPr>
        <w:ind w:firstLine="420" w:firstLineChars="2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Cs w:val="21"/>
        </w:rPr>
        <w:t>选择上图中的【创建新的虚拟机】，出现如下窗口：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新建虚拟机的界面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默认类型为【典型】，点击【下一步】，进入如下窗口：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安装镜像文件的界面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选择【安装程序光盘映像文件】，点击【浏览】，找到镜像存放位置，然后点击【下一步】，出现如下图所示窗口：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设置名称的界面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设定虚拟机名称、用户名以及密码，点击【下一步】，进入虚拟机存放位置设置窗口。虚拟机存放位置可选放在</w:t>
      </w:r>
      <w:r>
        <w:rPr>
          <w:rFonts w:ascii="Times New Roman" w:hAnsi="Times New Roman" w:cs="Times New Roman"/>
          <w:szCs w:val="21"/>
        </w:rPr>
        <w:t>C</w:t>
      </w:r>
      <w:r>
        <w:rPr>
          <w:rFonts w:ascii="Times New Roman" w:cs="Times New Roman" w:hAnsiTheme="minorEastAsia"/>
          <w:szCs w:val="21"/>
        </w:rPr>
        <w:t>盘以外的任意盘中，设置完成后，点击【下一步】，进入如下窗口：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80460"/>
            <wp:effectExtent l="19050" t="0" r="0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设置磁盘大小的界面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设定虚拟机的磁盘容量，默认</w:t>
      </w:r>
      <w:r>
        <w:rPr>
          <w:rFonts w:ascii="Times New Roman" w:hAnsi="Times New Roman" w:cs="Times New Roman"/>
        </w:rPr>
        <w:t>20GB</w:t>
      </w:r>
      <w:r>
        <w:rPr>
          <w:rFonts w:ascii="Times New Roman" w:cs="Times New Roman" w:hAnsiTheme="minorEastAsia"/>
        </w:rPr>
        <w:t>，选择【下一步】，进入最后一步，如下图所示：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自定义硬件的界面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选择【自定义硬件】：设置内存大小。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31820"/>
            <wp:effectExtent l="19050" t="0" r="0" b="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318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9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设置内存的界面</w:t>
      </w:r>
    </w:p>
    <w:p>
      <w:pPr>
        <w:ind w:firstLine="420"/>
        <w:jc w:val="center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建议设置内存为</w:t>
      </w:r>
      <w:r>
        <w:rPr>
          <w:rFonts w:ascii="Times New Roman" w:hAnsi="Times New Roman" w:cs="Times New Roman"/>
          <w:szCs w:val="21"/>
        </w:rPr>
        <w:t>1.5G</w:t>
      </w:r>
      <w:r>
        <w:rPr>
          <w:rFonts w:ascii="Times New Roman" w:cs="Times New Roman" w:hAnsiTheme="minorEastAsia"/>
          <w:szCs w:val="21"/>
        </w:rPr>
        <w:t>及以上，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的使用需要很大内存，如果开辟比较小，影响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使用的流畅度。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设置完成，点击【关闭】，然后点击【完成】。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Linux安装过程自动化程度很高，不需要用户干预，直接等待安装完成即可。</w:t>
      </w:r>
      <w:r>
        <w:rPr>
          <w:rFonts w:ascii="Times New Roman" w:cs="Times New Roman" w:hAnsiTheme="minorEastAsia"/>
          <w:szCs w:val="21"/>
        </w:rPr>
        <w:t>到此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环境所需要的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系统便已搭建完成（安装过程需要等待</w:t>
      </w:r>
      <w:r>
        <w:rPr>
          <w:rFonts w:ascii="Times New Roman" w:hAnsi="Times New Roman" w:cs="Times New Roman"/>
          <w:szCs w:val="21"/>
        </w:rPr>
        <w:t>10</w:t>
      </w:r>
      <w:r>
        <w:rPr>
          <w:rFonts w:ascii="Times New Roman" w:cs="Times New Roman" w:hAnsiTheme="minorEastAsia"/>
          <w:szCs w:val="21"/>
        </w:rPr>
        <w:t>分钟左右）。搭建完成以后，启动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</w:p>
    <w:p>
      <w:pPr>
        <w:pStyle w:val="4"/>
        <w:ind w:left="720" w:leftChars="0" w:hanging="720" w:firstLineChars="0"/>
      </w:pPr>
      <w:bookmarkStart w:id="7" w:name="_Toc30307"/>
      <w:bookmarkStart w:id="8" w:name="_Toc30103"/>
      <w:r>
        <w:t>共享文件夹</w:t>
      </w:r>
      <w:bookmarkEnd w:id="7"/>
      <w:bookmarkEnd w:id="8"/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虚拟机中下载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环境配置所需要的安装包时，经常因为网络问题导致下载失败。而主机中的下载速度更加快速、稳定。因此，本文选择了在主机下载安装包，然后通过共享文件夹，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系统复制安装包到指定位置进行下一步安装配置。设置共享文件夹。具体步骤如下</w:t>
      </w:r>
      <w:r>
        <w:rPr>
          <w:rFonts w:ascii="Times New Roman" w:hAnsi="Times New Roman" w:cs="Times New Roman"/>
        </w:rPr>
        <w:t>:</w:t>
      </w:r>
    </w:p>
    <w:p>
      <w:pPr>
        <w:numPr>
          <w:ilvl w:val="0"/>
          <w:numId w:val="2"/>
        </w:num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安装</w:t>
      </w:r>
      <w:r>
        <w:rPr>
          <w:rFonts w:ascii="Times New Roman" w:hAnsi="Times New Roman" w:cs="Times New Roman"/>
        </w:rPr>
        <w:t>vmware-tools</w:t>
      </w:r>
      <w:r>
        <w:rPr>
          <w:rFonts w:ascii="Times New Roman" w:cs="Times New Roman" w:hAnsiTheme="minorEastAsia"/>
        </w:rPr>
        <w:t>。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点击虚拟机菜单栏中的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【重新安装</w:t>
      </w:r>
      <w:r>
        <w:rPr>
          <w:rFonts w:ascii="Times New Roman" w:hAnsi="Times New Roman" w:cs="Times New Roman"/>
        </w:rPr>
        <w:t>VMware Tools</w:t>
      </w:r>
      <w:r>
        <w:rPr>
          <w:rFonts w:ascii="Times New Roman" w:cs="Times New Roman" w:hAnsiTheme="minorEastAsia"/>
        </w:rPr>
        <w:t>】。</w:t>
      </w:r>
      <w:r>
        <w:rPr>
          <w:rFonts w:hint="eastAsia" w:ascii="Times New Roman" w:cs="Times New Roman" w:hAnsiTheme="minorEastAsia"/>
          <w:lang w:eastAsia="zh-CN"/>
        </w:rPr>
        <w:t>在此步骤中，可能此选项为灰色（无法选中）。解决方法为：点击菜单栏中【虚拟机】，然后选择【设置】，进入如图</w:t>
      </w:r>
      <w:r>
        <w:rPr>
          <w:rFonts w:hint="eastAsia" w:ascii="Times New Roman" w:cs="Times New Roman" w:hAnsiTheme="minorEastAsia"/>
          <w:lang w:val="en-US" w:eastAsia="zh-CN"/>
        </w:rPr>
        <w:t>界面。在【硬件】栏下，依次设置框中【CD/DVD】、【CD/DVD 2】、【软盘】的连接属性（图2-11中右侧框中所示），选择【使用物理驱动器】，并设置为【自动检测】，最后点击【确认】。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339340"/>
            <wp:effectExtent l="19050" t="0" r="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3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jc w:val="center"/>
      </w:pPr>
      <w:r>
        <w:drawing>
          <wp:inline distT="0" distB="0" distL="114300" distR="114300">
            <wp:extent cx="5760085" cy="5535930"/>
            <wp:effectExtent l="0" t="0" r="12065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3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ind w:firstLine="420" w:firstLineChars="200"/>
        <w:jc w:val="both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成功选择【安装</w:t>
      </w:r>
      <w:r>
        <w:rPr>
          <w:rFonts w:hint="eastAsia" w:ascii="Times New Roman" w:cs="Times New Roman" w:hAnsiTheme="minorEastAsia"/>
          <w:lang w:val="en-US" w:eastAsia="zh-CN"/>
        </w:rPr>
        <w:t>VMware Tools</w:t>
      </w:r>
      <w:r>
        <w:rPr>
          <w:rFonts w:hint="eastAsia" w:ascii="Times New Roman" w:cs="Times New Roman" w:hAnsiTheme="minorEastAsia"/>
          <w:lang w:eastAsia="zh-CN"/>
        </w:rPr>
        <w:t>】后，</w:t>
      </w:r>
      <w:r>
        <w:rPr>
          <w:rFonts w:ascii="Times New Roman" w:cs="Times New Roman" w:hAnsiTheme="minorEastAsia"/>
        </w:rPr>
        <w:t>弹出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界面，可以看出</w:t>
      </w:r>
      <w:r>
        <w:rPr>
          <w:rFonts w:ascii="Times New Roman" w:hAnsi="Times New Roman" w:cs="Times New Roman"/>
        </w:rPr>
        <w:t>VmwareTools</w:t>
      </w:r>
      <w:r>
        <w:rPr>
          <w:rFonts w:ascii="Times New Roman" w:cs="Times New Roman" w:hAnsiTheme="minorEastAsia"/>
        </w:rPr>
        <w:t>压缩包下载完成。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870200"/>
            <wp:effectExtent l="19050" t="0" r="0" b="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7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12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完成的界面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鼠标右键点击</w:t>
      </w:r>
      <w:r>
        <w:rPr>
          <w:rFonts w:ascii="Times New Roman" w:hAnsi="Times New Roman" w:cs="Times New Roman"/>
        </w:rPr>
        <w:t xml:space="preserve"> VMwareTools-10.2.0-7259539.tar.gz , </w:t>
      </w:r>
      <w:r>
        <w:rPr>
          <w:rFonts w:ascii="Times New Roman" w:cs="Times New Roman" w:hAnsiTheme="minorEastAsia"/>
        </w:rPr>
        <w:t>选择【</w:t>
      </w:r>
      <w:r>
        <w:rPr>
          <w:rFonts w:ascii="Times New Roman" w:hAnsi="Times New Roman" w:cs="Times New Roman"/>
        </w:rPr>
        <w:t>copy to</w:t>
      </w:r>
      <w:r>
        <w:rPr>
          <w:rFonts w:ascii="Times New Roman" w:cs="Times New Roman" w:hAnsiTheme="minorEastAsia"/>
        </w:rPr>
        <w:t>】，出现</w:t>
      </w:r>
      <w:r>
        <w:rPr>
          <w:rFonts w:hint="eastAsia" w:ascii="Times New Roman" w:cs="Times New Roman" w:hAnsiTheme="minorEastAsia"/>
          <w:lang w:eastAsia="zh-CN"/>
        </w:rPr>
        <w:t>如</w:t>
      </w:r>
      <w:r>
        <w:rPr>
          <w:rFonts w:ascii="Times New Roman" w:cs="Times New Roman" w:hAnsiTheme="minorEastAsia"/>
        </w:rPr>
        <w:t>图界面：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144395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14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复制</w:t>
      </w:r>
      <w:r>
        <w:rPr>
          <w:rFonts w:ascii="Times New Roman" w:hAnsi="Times New Roman" w:cs="Times New Roman"/>
          <w:sz w:val="18"/>
          <w:szCs w:val="18"/>
        </w:rPr>
        <w:t>VmwareTools</w:t>
      </w:r>
      <w:r>
        <w:rPr>
          <w:rFonts w:ascii="Times New Roman" w:cs="Times New Roman" w:hAnsiTheme="minorEastAsia"/>
          <w:sz w:val="18"/>
          <w:szCs w:val="18"/>
        </w:rPr>
        <w:t>压缩包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500245"/>
            <wp:effectExtent l="19050" t="0" r="0" b="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0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复制到</w:t>
      </w:r>
      <w:r>
        <w:rPr>
          <w:rFonts w:ascii="Times New Roman" w:hAnsi="Times New Roman" w:cs="Times New Roman"/>
          <w:sz w:val="18"/>
          <w:szCs w:val="18"/>
        </w:rPr>
        <w:t>Home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在上图所示窗口中选择【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】，最后选择右下角的【</w:t>
      </w:r>
      <w:r>
        <w:rPr>
          <w:rFonts w:ascii="Times New Roman" w:hAnsi="Times New Roman" w:cs="Times New Roman"/>
        </w:rPr>
        <w:t>Select</w:t>
      </w:r>
      <w:r>
        <w:rPr>
          <w:rFonts w:ascii="Times New Roman" w:cs="Times New Roman" w:hAnsiTheme="minorEastAsia"/>
        </w:rPr>
        <w:t>】。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按照上述步骤复制压缩包完成以后，在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目录下可以找到</w:t>
      </w:r>
      <w:r>
        <w:rPr>
          <w:rFonts w:ascii="Times New Roman" w:hAnsi="Times New Roman" w:cs="Times New Roman"/>
        </w:rPr>
        <w:t xml:space="preserve"> VMwareTools-10.2.0-7259539.tar.gz </w:t>
      </w:r>
      <w:r>
        <w:rPr>
          <w:rFonts w:ascii="Times New Roman" w:cs="Times New Roman" w:hAnsiTheme="minorEastAsia"/>
        </w:rPr>
        <w:t>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目录下，鼠标右键，选择</w:t>
      </w:r>
      <w:r>
        <w:rPr>
          <w:rFonts w:hint="eastAsia" w:ascii="Times New Roman" w:cs="Times New Roman" w:hAnsiTheme="minorEastAsia"/>
        </w:rPr>
        <w:t>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</w:t>
      </w:r>
      <w:r>
        <w:rPr>
          <w:rFonts w:ascii="Times New Roman" w:cs="Times New Roman" w:hAnsiTheme="minorEastAsia"/>
        </w:rPr>
        <w:t>（打开终端），如下图</w:t>
      </w:r>
      <w:r>
        <w:rPr>
          <w:rFonts w:ascii="Times New Roman" w:hAnsi="Times New Roman" w:cs="Times New Roman"/>
        </w:rPr>
        <w:t>2-1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227580"/>
            <wp:effectExtent l="1905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2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15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打开终端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19905" cy="670560"/>
            <wp:effectExtent l="19050" t="0" r="4350" b="0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解压命令</w:t>
      </w:r>
    </w:p>
    <w:p>
      <w:pPr>
        <w:jc w:val="center"/>
        <w:rPr>
          <w:rFonts w:ascii="Times New Roman" w:hAnsi="Times New Roman" w:cs="Times New Roman"/>
        </w:rPr>
      </w:pP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输入命令：</w:t>
      </w:r>
      <w:r>
        <w:rPr>
          <w:rFonts w:ascii="Times New Roman" w:hAnsi="Times New Roman" w:cs="Times New Roman"/>
          <w:b/>
          <w:bCs/>
        </w:rPr>
        <w:t>sudo tar zxvf VMwareTools-10.2.0-7259539.tar.gz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然后回车执行解压，如图所示。</w:t>
      </w:r>
      <w:r>
        <w:rPr>
          <w:rFonts w:ascii="Times New Roman" w:cs="Times New Roman" w:hAnsiTheme="minorEastAsia"/>
        </w:rPr>
        <w:t>解压完成以后，在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目录下，出现</w:t>
      </w:r>
      <w:r>
        <w:rPr>
          <w:rFonts w:ascii="Times New Roman" w:hAnsi="Times New Roman" w:cs="Times New Roman"/>
        </w:rPr>
        <w:t>vmware-tools-distrib</w:t>
      </w:r>
      <w:r>
        <w:rPr>
          <w:rFonts w:ascii="Times New Roman" w:cs="Times New Roman" w:hAnsiTheme="minorEastAsia"/>
        </w:rPr>
        <w:t>文件夹，文件夹内包括</w:t>
      </w:r>
      <w:r>
        <w:rPr>
          <w:rFonts w:hint="eastAsia" w:ascii="Times New Roman" w:cs="Times New Roman" w:hAnsiTheme="minorEastAsia"/>
          <w:lang w:eastAsia="zh-CN"/>
        </w:rPr>
        <w:t>内容如下图</w:t>
      </w:r>
      <w:r>
        <w:rPr>
          <w:rFonts w:hint="eastAsia" w:ascii="Times New Roman" w:cs="Times New Roman" w:hAnsiTheme="minorEastAsia"/>
          <w:lang w:val="en-US" w:eastAsia="zh-CN"/>
        </w:rPr>
        <w:t>所示</w:t>
      </w:r>
      <w:r>
        <w:rPr>
          <w:rFonts w:ascii="Times New Roman" w:cs="Times New Roman" w:hAnsiTheme="minorEastAsia"/>
        </w:rPr>
        <w:t>：</w:t>
      </w:r>
    </w:p>
    <w:p>
      <w:pPr>
        <w:ind w:left="42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92145"/>
            <wp:effectExtent l="19050" t="0" r="0" b="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925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vmware-tools-distrib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ascii="Times New Roman" w:cs="Times New Roman" w:hAnsiTheme="minorEastAsia"/>
        </w:rPr>
        <w:t>在此文件夹中</w:t>
      </w:r>
      <w:r>
        <w:rPr>
          <w:rFonts w:hint="eastAsia" w:ascii="Times New Roman" w:cs="Times New Roman" w:hAnsiTheme="minorEastAsia"/>
          <w:lang w:eastAsia="zh-CN"/>
        </w:rPr>
        <w:t>空白处</w:t>
      </w:r>
      <w:r>
        <w:rPr>
          <w:rFonts w:ascii="Times New Roman" w:cs="Times New Roman" w:hAnsiTheme="minorEastAsia"/>
        </w:rPr>
        <w:t>，鼠标右键选择【</w:t>
      </w:r>
      <w:r>
        <w:rPr>
          <w:rFonts w:ascii="Times New Roman" w:hAnsi="Times New Roman" w:cs="Times New Roman"/>
        </w:rPr>
        <w:t>Open in Terminal</w:t>
      </w:r>
      <w:r>
        <w:rPr>
          <w:rFonts w:ascii="Times New Roman" w:cs="Times New Roman" w:hAnsiTheme="minorEastAsia"/>
        </w:rPr>
        <w:t>】，输入：</w:t>
      </w:r>
      <w:r>
        <w:rPr>
          <w:rFonts w:ascii="Times New Roman" w:hAnsi="Times New Roman" w:cs="Times New Roman"/>
          <w:b/>
          <w:bCs/>
        </w:rPr>
        <w:t>sudo ./vmware-install.pl</w:t>
      </w:r>
    </w:p>
    <w:p>
      <w:pPr>
        <w:ind w:left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回车键，开始安装。根据提示选择</w:t>
      </w:r>
      <w:r>
        <w:rPr>
          <w:rFonts w:ascii="Times New Roman" w:hAnsi="Times New Roman" w:cs="Times New Roman"/>
        </w:rPr>
        <w:t>Yes</w:t>
      </w:r>
      <w:r>
        <w:rPr>
          <w:rFonts w:ascii="Times New Roman" w:cs="Times New Roman" w:hAnsiTheme="minorEastAsia"/>
        </w:rPr>
        <w:t>或者</w:t>
      </w:r>
      <w:r>
        <w:rPr>
          <w:rFonts w:ascii="Times New Roman" w:hAnsi="Times New Roman" w:cs="Times New Roman"/>
        </w:rPr>
        <w:t>No</w:t>
      </w:r>
      <w:r>
        <w:rPr>
          <w:rFonts w:ascii="Times New Roman" w:cs="Times New Roman" w:hAnsiTheme="minorEastAsia"/>
        </w:rPr>
        <w:t>，不确定的功能最好都装上，和</w:t>
      </w:r>
      <w:r>
        <w:rPr>
          <w:rFonts w:ascii="Times New Roman" w:hAnsi="Times New Roman" w:cs="Times New Roman"/>
        </w:rPr>
        <w:t>hgfs</w:t>
      </w:r>
      <w:r>
        <w:rPr>
          <w:rFonts w:ascii="Times New Roman" w:cs="Times New Roman" w:hAnsiTheme="minorEastAsia"/>
        </w:rPr>
        <w:t>相关的也装上。安装完成</w:t>
      </w:r>
    </w:p>
    <w:p>
      <w:pPr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以后重启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。</w:t>
      </w:r>
    </w:p>
    <w:p>
      <w:pPr>
        <w:ind w:left="420"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cs="Times New Roman" w:hAnsiTheme="minorEastAsia"/>
        </w:rPr>
        <w:t>）设置共享文件夹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409825"/>
            <wp:effectExtent l="19050" t="0" r="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41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设置共享文件夹的界面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选择</w:t>
      </w:r>
      <w:r>
        <w:rPr>
          <w:rFonts w:hint="eastAsia" w:ascii="Times New Roman" w:cs="Times New Roman" w:hAnsiTheme="minorEastAsia"/>
          <w:lang w:eastAsia="zh-CN"/>
        </w:rPr>
        <w:t>菜单栏中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【设置】，找到</w:t>
      </w:r>
      <w:r>
        <w:rPr>
          <w:rFonts w:hint="eastAsia" w:ascii="Times New Roman" w:cs="Times New Roman" w:hAnsiTheme="minorEastAsia"/>
          <w:lang w:eastAsia="zh-CN"/>
        </w:rPr>
        <w:t>图</w:t>
      </w:r>
      <w:r>
        <w:rPr>
          <w:rFonts w:hint="eastAsia" w:ascii="Times New Roman" w:cs="Times New Roman" w:hAnsiTheme="minorEastAsia"/>
          <w:lang w:val="en-US" w:eastAsia="zh-CN"/>
        </w:rPr>
        <w:t>中所示的</w:t>
      </w:r>
      <w:r>
        <w:rPr>
          <w:rFonts w:ascii="Times New Roman" w:cs="Times New Roman" w:hAnsiTheme="minorEastAsia"/>
        </w:rPr>
        <w:t>①【选项】，选择②【共享文件夹】，点击③【添加】，</w:t>
      </w:r>
      <w:r>
        <w:rPr>
          <w:rFonts w:hint="eastAsia" w:ascii="Times New Roman" w:cs="Times New Roman" w:hAnsiTheme="minorEastAsia"/>
          <w:lang w:eastAsia="zh-CN"/>
        </w:rPr>
        <w:t>出现【添加共享文件夹向导】弹窗，</w:t>
      </w:r>
      <w:r>
        <w:rPr>
          <w:rFonts w:ascii="Times New Roman" w:cs="Times New Roman" w:hAnsiTheme="minorEastAsia"/>
        </w:rPr>
        <w:t>点击④【下一步】</w:t>
      </w:r>
      <w:r>
        <w:rPr>
          <w:rFonts w:hint="eastAsia" w:ascii="Times New Roman" w:cs="Times New Roman" w:hAnsiTheme="minorEastAsia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851400"/>
            <wp:effectExtent l="19050" t="0" r="0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5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19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添加共享文件夹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473450"/>
            <wp:effectExtent l="19050" t="0" r="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47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设置共享文件夹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点击【浏览】，设置主机中与虚拟机共享文件夹的位置，然后设置【名称】。点击【下一步】。然后，</w:t>
      </w:r>
      <w:r>
        <w:rPr>
          <w:rFonts w:hint="eastAsia" w:ascii="Times New Roman" w:cs="Times New Roman" w:hAnsiTheme="minorEastAsia"/>
          <w:lang w:eastAsia="zh-CN"/>
        </w:rPr>
        <w:t>在新出现的界面中</w:t>
      </w:r>
      <w:r>
        <w:rPr>
          <w:rFonts w:ascii="Times New Roman" w:cs="Times New Roman" w:hAnsiTheme="minorEastAsia"/>
        </w:rPr>
        <w:t>选择【启动此共享】，最后</w:t>
      </w:r>
      <w:r>
        <w:rPr>
          <w:rFonts w:hint="eastAsia" w:ascii="Times New Roman" w:cs="Times New Roman" w:hAnsiTheme="minorEastAsia"/>
          <w:lang w:eastAsia="zh-CN"/>
        </w:rPr>
        <w:t>选择</w:t>
      </w:r>
      <w:r>
        <w:rPr>
          <w:rFonts w:ascii="Times New Roman" w:cs="Times New Roman" w:hAnsiTheme="minorEastAsia"/>
        </w:rPr>
        <w:t>【完成】。</w:t>
      </w:r>
      <w:r>
        <w:rPr>
          <w:rFonts w:hint="eastAsia" w:ascii="Times New Roman" w:cs="Times New Roman" w:hAnsiTheme="minorEastAsia"/>
          <w:lang w:eastAsia="zh-CN"/>
        </w:rPr>
        <w:t>至此，共享文件夹的设置完成。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cs="Times New Roman" w:hAnsiTheme="minorEastAsia"/>
        </w:rPr>
        <w:t>）访问共享文件夹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中，发现在</w:t>
      </w:r>
      <w:r>
        <w:rPr>
          <w:rFonts w:ascii="Times New Roman" w:hAnsi="Times New Roman" w:cs="Times New Roman"/>
        </w:rPr>
        <w:t>/mnt/hgfs/</w:t>
      </w:r>
      <w:r>
        <w:rPr>
          <w:rFonts w:ascii="Times New Roman" w:cs="Times New Roman" w:hAnsiTheme="minorEastAsia"/>
        </w:rPr>
        <w:t>下，多了一个目录。设置共享文件夹完成。在之后的安装中，可以选择在主机中下载配置环境所需要的压缩包，存放在共享文件夹中，然后在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系统中的共享文件夹中复制压缩包进行解压安装。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9" w:name="_Toc307"/>
      <w:bookmarkStart w:id="10" w:name="_Toc25697"/>
      <w:r>
        <w:rPr>
          <w:rFonts w:hint="eastAsia"/>
          <w:lang w:val="en-US" w:eastAsia="zh-CN"/>
        </w:rPr>
        <w:t>Spark快速部署</w:t>
      </w:r>
      <w:bookmarkEnd w:id="9"/>
      <w:bookmarkEnd w:id="10"/>
    </w:p>
    <w:p>
      <w:p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ab/>
      </w:r>
      <w:r>
        <w:rPr>
          <w:rFonts w:hint="eastAsia" w:ascii="Times New Roman" w:hAnsi="Times New Roman" w:cs="Times New Roman"/>
        </w:rPr>
        <w:t>Spark部署主要包括Local（本地）部署、Standalone（伪分布式）部署、YARN部署等。本节将介绍Local（本地）部署。Local模式下部署Spark应用程序比较简单，可以用于检测Spark是否编译安装成功。Spark能通过内置的单机集群调度器在本地运行。在此运行模式下，所有的Spark进程运行在同一个Java虚拟机中。实际上构成一个独立、多线程版本的Spark环境。本地模式适合程序的原型设计、开发、调试及测试。同时，本地运行模式也适用于在单机上进行多核并行计算的实际场景。</w:t>
      </w:r>
    </w:p>
    <w:p>
      <w:pPr>
        <w:rPr>
          <w:rFonts w:ascii="Times New Roman" w:hAnsi="Times New Roman" w:cs="Times New Roman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" w:name="_Toc14168"/>
      <w:r>
        <w:rPr>
          <w:rFonts w:hint="eastAsia"/>
          <w:lang w:val="en-US" w:eastAsia="zh-CN"/>
        </w:rPr>
        <w:t>快速搭建Spark</w:t>
      </w:r>
      <w:bookmarkEnd w:id="11"/>
    </w:p>
    <w:p>
      <w:pPr>
        <w:ind w:firstLine="420" w:firstLineChars="200"/>
        <w:jc w:val="both"/>
        <w:rPr>
          <w:rFonts w:hint="eastAsia" w:eastAsia="黑体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Linux，则直接进入java官网下载JDK，Spark官网下载spark压缩包。具体版本号，下载地址如下表所示：</w:t>
      </w:r>
    </w:p>
    <w:p>
      <w:pPr>
        <w:pStyle w:val="11"/>
        <w:jc w:val="center"/>
      </w:pPr>
      <w:r>
        <w:t xml:space="preserve">表 3. </w:t>
      </w:r>
      <w:r>
        <w:fldChar w:fldCharType="begin"/>
      </w:r>
      <w:r>
        <w:instrText xml:space="preserve"> SEQ 表_3. \* ARABIC </w:instrText>
      </w:r>
      <w:r>
        <w:fldChar w:fldCharType="separate"/>
      </w:r>
      <w:r>
        <w:t>1</w:t>
      </w:r>
      <w:r>
        <w:fldChar w:fldCharType="end"/>
      </w:r>
    </w:p>
    <w:tbl>
      <w:tblPr>
        <w:tblStyle w:val="22"/>
        <w:tblW w:w="10209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40"/>
        <w:gridCol w:w="79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44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90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Java</w:t>
            </w:r>
          </w:p>
        </w:tc>
        <w:tc>
          <w:tcPr>
            <w:tcW w:w="1440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JDK8及以上</w:t>
            </w:r>
          </w:p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18"/>
              </w:rPr>
              <w:t>（linux版本）</w:t>
            </w:r>
          </w:p>
        </w:tc>
        <w:tc>
          <w:tcPr>
            <w:tcW w:w="7905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http://www.oracle.com/technetwork/java/javase/downloads/jdk8-downloads-2133151.html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4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Spark</w:t>
            </w:r>
          </w:p>
        </w:tc>
        <w:tc>
          <w:tcPr>
            <w:tcW w:w="1440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2.0及以上</w:t>
            </w:r>
          </w:p>
        </w:tc>
        <w:tc>
          <w:tcPr>
            <w:tcW w:w="7905" w:type="dxa"/>
            <w:vAlign w:val="top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http://spark.apache.org/downloads.html</w:t>
            </w:r>
          </w:p>
        </w:tc>
      </w:tr>
    </w:tbl>
    <w:p>
      <w:pPr>
        <w:pStyle w:val="11"/>
      </w:pPr>
    </w:p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jdk压缩包以及Spark压缩包到共享文件夹中，然后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cs="Times New Roman" w:hAnsiTheme="minorEastAsia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搭建</w:t>
      </w:r>
      <w:r>
        <w:rPr>
          <w:rFonts w:hint="eastAsia" w:ascii="Times New Roman" w:cs="Times New Roman" w:hAnsiTheme="minorEastAsia"/>
          <w:lang w:val="en-US" w:eastAsia="zh-CN"/>
        </w:rPr>
        <w:t>local模式，只需配置JDK和Spark，接下来，将详细介绍具体操作。</w:t>
      </w:r>
    </w:p>
    <w:p>
      <w:pPr>
        <w:ind w:firstLine="420"/>
        <w:rPr>
          <w:rFonts w:hint="eastAsia" w:ascii="Times New Roman" w:hAnsi="Times New Roman" w:cs="Times New Roman" w:eastAsiaTheme="minorEastAsia"/>
          <w:b/>
          <w:szCs w:val="21"/>
          <w:lang w:val="en-US" w:eastAsia="zh-CN"/>
        </w:rPr>
      </w:pPr>
      <w:r>
        <w:rPr>
          <w:rFonts w:ascii="Times New Roman" w:hAnsi="Times New Roman" w:cs="Times New Roman"/>
          <w:b/>
          <w:szCs w:val="21"/>
        </w:rPr>
        <w:t>1</w:t>
      </w:r>
      <w:r>
        <w:rPr>
          <w:rFonts w:ascii="Times New Roman" w:cs="Times New Roman" w:hAnsiTheme="minorEastAsia"/>
          <w:b/>
          <w:szCs w:val="21"/>
        </w:rPr>
        <w:t>）</w:t>
      </w:r>
      <w:r>
        <w:rPr>
          <w:rFonts w:hint="eastAsia" w:ascii="Times New Roman" w:cs="Times New Roman" w:hAnsiTheme="minorEastAsia"/>
          <w:b/>
          <w:szCs w:val="21"/>
        </w:rPr>
        <w:t>J</w:t>
      </w:r>
      <w:r>
        <w:rPr>
          <w:rFonts w:hint="eastAsia" w:ascii="Times New Roman" w:cs="Times New Roman" w:hAnsiTheme="minorEastAsia"/>
          <w:b/>
          <w:szCs w:val="21"/>
          <w:lang w:val="en-US" w:eastAsia="zh-CN"/>
        </w:rPr>
        <w:t>DK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>第一步，安装JDK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JDK压缩包存放的目录（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jdk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，命令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jdk-8u171-linux-x64.tar.gz -C /usr/local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b w:val="0"/>
          <w:bCs w:val="0"/>
          <w:szCs w:val="21"/>
        </w:rPr>
        <w:t>，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进行环境变量设置。</w:t>
      </w:r>
      <w:r>
        <w:rPr>
          <w:rFonts w:hint="eastAsia" w:ascii="Times New Roman" w:hAnsi="Times New Roman" w:cs="Times New Roman"/>
          <w:bCs/>
          <w:szCs w:val="21"/>
        </w:rPr>
        <w:t>如图所示，</w:t>
      </w:r>
    </w:p>
    <w:p>
      <w:pPr>
        <w:jc w:val="center"/>
        <w:rPr>
          <w:rFonts w:hint="eastAsia"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Cs/>
          <w:szCs w:val="21"/>
        </w:rPr>
        <w:drawing>
          <wp:inline distT="0" distB="0" distL="0" distR="0">
            <wp:extent cx="5759450" cy="612775"/>
            <wp:effectExtent l="19050" t="0" r="0" b="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1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Times New Roman" w:cs="Times New Roman" w:hAnsiTheme="minorEastAsia"/>
          <w:sz w:val="18"/>
          <w:szCs w:val="18"/>
        </w:rPr>
        <w:t>环境变量配置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回车运行，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eastAsia="zh-CN"/>
        </w:rPr>
        <w:t>打开的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#JAVA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JAVA_HOME=/usr/local/jdk1.8.0_171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JRE_HOME=${JAVA_HOME}/jre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export CLASSPATH=.${JAVA_HOME}/lib:${JRE_HOME}/lib 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PATH=$PATH:$JAVA_HOME/bin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ab/>
      </w:r>
      <w:r>
        <w:rPr>
          <w:rFonts w:hint="eastAsia" w:ascii="Times New Roman" w:hAnsi="Times New Roman" w:cs="Times New Roman"/>
          <w:bCs/>
          <w:szCs w:val="21"/>
        </w:rPr>
        <w:t>如图中①所示：</w:t>
      </w:r>
    </w:p>
    <w:p>
      <w:pPr>
        <w:jc w:val="center"/>
        <w:rPr>
          <w:rFonts w:hint="eastAsia"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drawing>
          <wp:inline distT="0" distB="0" distL="0" distR="0">
            <wp:extent cx="5759450" cy="3393440"/>
            <wp:effectExtent l="19050" t="0" r="0" b="0"/>
            <wp:docPr id="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>设置jdk</w:t>
      </w:r>
    </w:p>
    <w:p>
      <w:pPr>
        <w:rPr>
          <w:rFonts w:ascii="Times New Roman" w:cs="Times New Roman" w:hAnsiTheme="minorEastAsia"/>
          <w:szCs w:val="21"/>
        </w:rPr>
      </w:pPr>
      <w:r>
        <w:rPr>
          <w:rFonts w:hint="eastAsia" w:ascii="Times New Roman" w:hAnsi="Times New Roman" w:cs="Times New Roman"/>
          <w:sz w:val="18"/>
          <w:szCs w:val="18"/>
        </w:rPr>
        <w:tab/>
      </w:r>
      <w:r>
        <w:rPr>
          <w:rFonts w:hint="eastAsia" w:cs="Times New Roman" w:asciiTheme="minorEastAsia" w:hAnsiTheme="minorEastAsia"/>
          <w:szCs w:val="21"/>
        </w:rPr>
        <w:t>添加上述字段以后，点击②【Save】保存修改。然后在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使配置的环境变量生效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 xml:space="preserve">    第三步，检测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java -version</w:t>
      </w:r>
      <w:r>
        <w:rPr>
          <w:rFonts w:ascii="Times New Roman" w:cs="Times New Roman" w:hAnsiTheme="minorEastAsia"/>
          <w:szCs w:val="21"/>
        </w:rPr>
        <w:t>，若出现以下结果，则配置成功。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090930"/>
            <wp:effectExtent l="19050" t="0" r="0" b="0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9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>检测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jc w:val="both"/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b/>
          <w:bCs w:val="0"/>
          <w:szCs w:val="21"/>
        </w:rPr>
      </w:pPr>
      <w:r>
        <w:rPr>
          <w:rFonts w:hint="eastAsia" w:ascii="Times New Roman" w:hAnsi="Times New Roman" w:cs="Times New Roman"/>
          <w:b/>
          <w:bCs w:val="0"/>
          <w:szCs w:val="21"/>
          <w:lang w:val="en-US" w:eastAsia="zh-CN"/>
        </w:rPr>
        <w:t>2</w:t>
      </w:r>
      <w:r>
        <w:rPr>
          <w:rFonts w:ascii="Times New Roman" w:cs="Times New Roman" w:hAnsiTheme="minorEastAsia"/>
          <w:b/>
          <w:bCs w:val="0"/>
          <w:szCs w:val="21"/>
        </w:rPr>
        <w:t>）</w:t>
      </w:r>
      <w:r>
        <w:rPr>
          <w:rFonts w:ascii="Times New Roman" w:hAnsi="Times New Roman" w:cs="Times New Roman"/>
          <w:b/>
          <w:bCs w:val="0"/>
          <w:szCs w:val="21"/>
        </w:rPr>
        <w:t>Spark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第一步，安装Spark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Spark压缩包存放的目录（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spark-2.3.0-bin-hadoop2.7.tgz -C /usr/local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第二步，</w:t>
      </w:r>
      <w:r>
        <w:rPr>
          <w:rFonts w:ascii="Times New Roman" w:cs="Times New Roman" w:hAnsiTheme="minorEastAsia"/>
          <w:szCs w:val="21"/>
        </w:rPr>
        <w:t>配置环境变量</w:t>
      </w:r>
      <w:r>
        <w:rPr>
          <w:rFonts w:hint="eastAsia" w:ascii="Times New Roman" w:cs="Times New Roman" w:hAnsiTheme="minorEastAsia"/>
          <w:szCs w:val="21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#SPARK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SPARK_HOME=/usr/local/spark-2.3.0-bin-hadoop2.7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PATH=$PATH:$SPARK_HOME/bin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spark-shell </w:t>
      </w:r>
      <w:r>
        <w:rPr>
          <w:rFonts w:ascii="Times New Roman" w:cs="Times New Roman" w:hAnsiTheme="minorEastAsia"/>
          <w:szCs w:val="21"/>
        </w:rPr>
        <w:t>出现如</w:t>
      </w:r>
      <w:r>
        <w:rPr>
          <w:rFonts w:hint="eastAsia" w:ascii="Times New Roman" w:cs="Times New Roman" w:hAnsiTheme="minorEastAsia"/>
          <w:szCs w:val="21"/>
        </w:rPr>
        <w:t>图所示</w:t>
      </w:r>
      <w:r>
        <w:rPr>
          <w:rFonts w:ascii="Times New Roman" w:cs="Times New Roman" w:hAnsiTheme="minorEastAsia"/>
          <w:szCs w:val="21"/>
        </w:rPr>
        <w:t>信息则成功</w:t>
      </w:r>
    </w:p>
    <w:p>
      <w:pPr>
        <w:jc w:val="center"/>
      </w:pPr>
      <w:r>
        <w:drawing>
          <wp:inline distT="0" distB="0" distL="114300" distR="114300">
            <wp:extent cx="5760085" cy="3607435"/>
            <wp:effectExtent l="0" t="0" r="1206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spark</w:t>
      </w:r>
      <w:r>
        <w:rPr>
          <w:rFonts w:ascii="Times New Roman" w:cs="Times New Roman" w:hAnsiTheme="minorEastAsia"/>
          <w:sz w:val="18"/>
          <w:szCs w:val="18"/>
        </w:rPr>
        <w:t>搭建完成</w:t>
      </w:r>
    </w:p>
    <w:p>
      <w:pPr>
        <w:rPr>
          <w:rFonts w:ascii="Times New Roman" w:hAnsi="Times New Roman" w:cs="Times New Roman"/>
          <w:b/>
          <w:bCs/>
          <w:sz w:val="24"/>
          <w:szCs w:val="32"/>
        </w:rPr>
      </w:pPr>
    </w:p>
    <w:p>
      <w:pPr>
        <w:pStyle w:val="4"/>
        <w:ind w:left="720" w:leftChars="0" w:hanging="720" w:firstLineChars="0"/>
        <w:rPr>
          <w:rFonts w:hint="eastAsia"/>
        </w:rPr>
      </w:pPr>
      <w:bookmarkStart w:id="12" w:name="_Toc8520"/>
      <w:bookmarkStart w:id="13" w:name="_Toc30496"/>
      <w:r>
        <w:rPr>
          <w:rFonts w:hint="eastAsia"/>
        </w:rPr>
        <w:t>第一个Spark实例</w:t>
      </w:r>
      <w:bookmarkEnd w:id="12"/>
      <w:bookmarkEnd w:id="13"/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根据上一小节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完成搭建Spark的快速搭建以后，</w:t>
      </w:r>
      <w:r>
        <w:rPr>
          <w:rFonts w:ascii="Times New Roman" w:cs="Times New Roman" w:hAnsiTheme="minorEastAsia"/>
          <w:szCs w:val="21"/>
        </w:rPr>
        <w:t>本节中，将介绍第一个</w:t>
      </w:r>
      <w:r>
        <w:rPr>
          <w:rFonts w:hint="eastAsia"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/>
          <w:szCs w:val="21"/>
        </w:rPr>
        <w:t>park</w:t>
      </w:r>
      <w:r>
        <w:rPr>
          <w:rFonts w:ascii="Times New Roman" w:cs="Times New Roman" w:hAnsiTheme="minorEastAsia"/>
          <w:szCs w:val="21"/>
        </w:rPr>
        <w:t>实例</w:t>
      </w:r>
      <w:r>
        <w:rPr>
          <w:rFonts w:ascii="Times New Roman" w:hAnsi="Times New Roman" w:cs="Times New Roman"/>
          <w:szCs w:val="21"/>
        </w:rPr>
        <w:t>——wordcount</w:t>
      </w:r>
      <w:r>
        <w:rPr>
          <w:rFonts w:ascii="Times New Roman" w:cs="Times New Roman" w:hAnsiTheme="minorEastAsia"/>
          <w:szCs w:val="21"/>
        </w:rPr>
        <w:t>，统计文本中各单词出现次数。在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中，打开终端，输入</w:t>
      </w:r>
      <w:r>
        <w:rPr>
          <w:rFonts w:ascii="Times New Roman" w:hAnsi="Times New Roman" w:cs="Times New Roman"/>
          <w:b/>
          <w:bCs/>
          <w:szCs w:val="21"/>
        </w:rPr>
        <w:t>spark-shell</w:t>
      </w:r>
      <w:r>
        <w:rPr>
          <w:rFonts w:ascii="Times New Roman" w:cs="Times New Roman" w:hAnsiTheme="minorEastAsia"/>
          <w:szCs w:val="21"/>
        </w:rPr>
        <w:t>，启动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hint="eastAsia" w:ascii="Times New Roman" w:hAnsi="Times New Roman" w:cs="Times New Roman"/>
          <w:szCs w:val="21"/>
        </w:rPr>
        <w:t>-shell</w:t>
      </w:r>
      <w:r>
        <w:rPr>
          <w:rFonts w:hint="eastAsia" w:ascii="Times New Roman" w:hAnsi="Times New Roman" w:cs="Times New Roman"/>
          <w:szCs w:val="21"/>
          <w:lang w:eastAsia="zh-CN"/>
        </w:rPr>
        <w:t>，如图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3.24所示</w:t>
      </w:r>
      <w:r>
        <w:rPr>
          <w:rFonts w:ascii="Times New Roman" w:cs="Times New Roman" w:hAnsiTheme="minorEastAsia"/>
          <w:szCs w:val="21"/>
        </w:rPr>
        <w:t>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 xml:space="preserve">Spark shell中，已经初始化了一个SparkContext对象，可以通过sc这个Scala值来调用这个对象。在spark </w:t>
      </w:r>
    </w:p>
    <w:p>
      <w:pPr>
        <w:rPr>
          <w:rFonts w:hint="eastAsia" w:ascii="Times New Roman" w:hAnsi="Times New Roman" w:cs="Times New Roman" w:eastAsiaTheme="minorEastAsia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</w:rPr>
        <w:t>shell中，输入的代码会被立即计算，shell能在输入代码时给出实时反馈。命令执行结果的值与类型在代码执行完后会显示出来。</w:t>
      </w:r>
      <w:r>
        <w:rPr>
          <w:rFonts w:hint="eastAsia" w:ascii="Times New Roman" w:hAnsi="Times New Roman" w:cs="Times New Roman"/>
          <w:szCs w:val="21"/>
          <w:lang w:eastAsia="zh-CN"/>
        </w:rPr>
        <w:t>接下来，在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shell中，运行第一个spark实例，具体如下：</w:t>
      </w: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val="en-US" w:eastAsia="zh-CN"/>
        </w:rPr>
        <w:t>1)</w:t>
      </w:r>
      <w:r>
        <w:rPr>
          <w:rFonts w:ascii="Times New Roman" w:cs="Times New Roman" w:hAnsiTheme="minorEastAsia"/>
          <w:szCs w:val="21"/>
        </w:rPr>
        <w:t>创建一个</w:t>
      </w:r>
      <w:r>
        <w:rPr>
          <w:rFonts w:ascii="Times New Roman" w:hAnsi="Times New Roman" w:cs="Times New Roman"/>
          <w:szCs w:val="21"/>
        </w:rPr>
        <w:t>RDD</w:t>
      </w:r>
      <w:r>
        <w:rPr>
          <w:rFonts w:ascii="Times New Roman" w:cs="Times New Roman" w:hAnsiTheme="minorEastAsia"/>
          <w:szCs w:val="21"/>
        </w:rPr>
        <w:t>，从本地目录下传入文件</w:t>
      </w:r>
      <w:r>
        <w:rPr>
          <w:rFonts w:hint="eastAsia" w:ascii="Times New Roman" w:cs="Times New Roman" w:hAnsiTheme="minorEastAsia"/>
          <w:szCs w:val="21"/>
          <w:lang w:eastAsia="zh-CN"/>
        </w:rPr>
        <w:t>，记为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rdd1。在shell中输入：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cs="Times New Roman" w:hAnsiTheme="minorEastAsia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val rdd1 = sc.textFile(“file:///usr/local/sparkwc”)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注意：</w:t>
      </w:r>
      <w:r>
        <w:rPr>
          <w:rFonts w:ascii="Times New Roman" w:cs="Times New Roman" w:hAnsiTheme="minorEastAsia"/>
          <w:szCs w:val="21"/>
        </w:rPr>
        <w:t>该文件</w:t>
      </w:r>
      <w:r>
        <w:rPr>
          <w:rFonts w:hint="eastAsia" w:ascii="Times New Roman" w:cs="Times New Roman" w:hAnsiTheme="minorEastAsia"/>
          <w:szCs w:val="21"/>
        </w:rPr>
        <w:t>当前在上述路径中</w:t>
      </w:r>
      <w:r>
        <w:rPr>
          <w:rFonts w:ascii="Times New Roman" w:cs="Times New Roman" w:hAnsiTheme="minorEastAsia"/>
          <w:szCs w:val="21"/>
        </w:rPr>
        <w:t>不存在。</w:t>
      </w:r>
      <w:r>
        <w:rPr>
          <w:rFonts w:hint="eastAsia" w:ascii="Times New Roman" w:cs="Times New Roman" w:hAnsiTheme="minorEastAsia"/>
          <w:szCs w:val="21"/>
        </w:rPr>
        <w:t>按下回车，结果如图所示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0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本地传入文件操作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根据上图可知，</w:t>
      </w:r>
      <w:r>
        <w:rPr>
          <w:rFonts w:ascii="Times New Roman" w:cs="Times New Roman" w:hAnsiTheme="minorEastAsia"/>
        </w:rPr>
        <w:t>运行结果未报错</w:t>
      </w:r>
      <w:r>
        <w:rPr>
          <w:rFonts w:hint="eastAsia" w:ascii="Times New Roman" w:cs="Times New Roman" w:hAnsiTheme="minorEastAsia"/>
          <w:lang w:eastAsia="zh-CN"/>
        </w:rPr>
        <w:t>。</w:t>
      </w:r>
      <w:r>
        <w:rPr>
          <w:rFonts w:ascii="Times New Roman" w:cs="Times New Roman" w:hAnsiTheme="minorEastAsia"/>
        </w:rPr>
        <w:t>因为此操作属于</w:t>
      </w:r>
      <w:r>
        <w:rPr>
          <w:rFonts w:ascii="Times New Roman" w:hAnsi="Times New Roman" w:cs="Times New Roman"/>
        </w:rPr>
        <w:t>transformation</w:t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</w:rPr>
        <w:t>只记录rdd之间逻辑关系。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2)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rdd1</w:t>
      </w:r>
      <w:r>
        <w:rPr>
          <w:rFonts w:ascii="Times New Roman" w:cs="Times New Roman" w:hAnsiTheme="minorEastAsia"/>
        </w:rPr>
        <w:t>中的文本按</w:t>
      </w:r>
      <w:r>
        <w:rPr>
          <w:rFonts w:ascii="Times New Roman" w:hAnsi="Times New Roman" w:cs="Times New Roman"/>
        </w:rPr>
        <w:t xml:space="preserve"> \t </w:t>
      </w:r>
      <w:r>
        <w:rPr>
          <w:rFonts w:ascii="Times New Roman" w:cs="Times New Roman" w:hAnsiTheme="minorEastAsia"/>
        </w:rPr>
        <w:t>切割，进行分词，生成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2。在shell中输入：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rdd2 = rdd1.flatMap(_.split(“\t”))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15620"/>
            <wp:effectExtent l="19050" t="0" r="0" b="0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rdd1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usr/local</w:t>
      </w:r>
      <w:r>
        <w:rPr>
          <w:rFonts w:ascii="Times New Roman" w:cs="Times New Roman" w:hAnsiTheme="minorEastAsia"/>
        </w:rPr>
        <w:t>目录下鼠标右键打开终端，创建一个名为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的文件</w:t>
      </w:r>
      <w:r>
        <w:rPr>
          <w:rFonts w:hint="eastAsia" w:ascii="Times New Roman" w:cs="Times New Roman" w:hAnsiTheme="minorEastAsia"/>
          <w:lang w:eastAsia="zh-CN"/>
        </w:rPr>
        <w:t>，终端中输入命令</w:t>
      </w:r>
      <w:r>
        <w:rPr>
          <w:rFonts w:ascii="Times New Roman" w:cs="Times New Roman" w:hAnsiTheme="minorEastAsia"/>
        </w:rPr>
        <w:t>：</w:t>
      </w:r>
      <w:r>
        <w:rPr>
          <w:rFonts w:ascii="Times New Roman" w:hAnsi="Times New Roman" w:cs="Times New Roman"/>
          <w:b/>
          <w:bCs/>
        </w:rPr>
        <w:t>sudo touch sparkwc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45465"/>
            <wp:effectExtent l="19050" t="0" r="0" b="0"/>
            <wp:docPr id="1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4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文件</w:t>
      </w:r>
    </w:p>
    <w:p>
      <w:pPr>
        <w:ind w:firstLine="420" w:firstLineChars="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然后，在</w:t>
      </w:r>
      <w:r>
        <w:rPr>
          <w:rFonts w:ascii="Times New Roman" w:cs="Times New Roman" w:hAnsiTheme="minorEastAsia"/>
        </w:rPr>
        <w:t>终端中输入</w:t>
      </w:r>
      <w:r>
        <w:rPr>
          <w:rFonts w:ascii="Times New Roman" w:hAnsi="Times New Roman" w:cs="Times New Roman"/>
          <w:b/>
          <w:bCs/>
        </w:rPr>
        <w:t>sudo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gedit sparkwc</w:t>
      </w:r>
      <w:r>
        <w:rPr>
          <w:rFonts w:ascii="Times New Roman" w:cs="Times New Roman" w:hAnsiTheme="minorEastAsia"/>
        </w:rPr>
        <w:t>编辑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内容，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所示，</w:t>
      </w:r>
      <w:r>
        <w:rPr>
          <w:rFonts w:ascii="Times New Roman" w:cs="Times New Roman" w:hAnsiTheme="minorEastAsia"/>
        </w:rPr>
        <w:t>单词</w:t>
      </w:r>
      <w:r>
        <w:rPr>
          <w:rFonts w:hint="eastAsia" w:ascii="Times New Roman" w:cs="Times New Roman" w:hAnsiTheme="minorEastAsia"/>
          <w:lang w:eastAsia="zh-CN"/>
        </w:rPr>
        <w:t>之间</w:t>
      </w:r>
      <w:r>
        <w:rPr>
          <w:rFonts w:ascii="Times New Roman" w:cs="Times New Roman" w:hAnsiTheme="minorEastAsia"/>
        </w:rPr>
        <w:t>用</w:t>
      </w:r>
      <w:r>
        <w:rPr>
          <w:rFonts w:ascii="Times New Roman" w:hAnsi="Times New Roman" w:cs="Times New Roman"/>
        </w:rPr>
        <w:t>Tab</w:t>
      </w:r>
      <w:r>
        <w:rPr>
          <w:rFonts w:ascii="Times New Roman" w:cs="Times New Roman" w:hAnsiTheme="minorEastAsia"/>
        </w:rPr>
        <w:t>键分开，点击【</w:t>
      </w:r>
      <w:r>
        <w:rPr>
          <w:rFonts w:ascii="Times New Roman" w:hAnsi="Times New Roman" w:cs="Times New Roman"/>
        </w:rPr>
        <w:t>Save</w:t>
      </w:r>
      <w:r>
        <w:rPr>
          <w:rFonts w:ascii="Times New Roman" w:cs="Times New Roman" w:hAnsiTheme="minorEastAsia"/>
        </w:rPr>
        <w:t>】保存：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1016635"/>
            <wp:effectExtent l="19050" t="0" r="0" b="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1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编辑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内容</w:t>
      </w:r>
    </w:p>
    <w:p>
      <w:pPr>
        <w:ind w:firstLine="420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0"/>
        </w:numPr>
        <w:ind w:firstLine="420" w:firstLineChars="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3)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rdd2</w:t>
      </w:r>
      <w:r>
        <w:rPr>
          <w:rFonts w:ascii="Times New Roman" w:cs="Times New Roman" w:hAnsiTheme="minorEastAsia"/>
        </w:rPr>
        <w:t>中的词转换为形如（单词，</w:t>
      </w:r>
      <w:r>
        <w:rPr>
          <w:rFonts w:ascii="Times New Roman" w:hAnsi="Times New Roman" w:cs="Times New Roman"/>
        </w:rPr>
        <w:t>1</w:t>
      </w:r>
      <w:r>
        <w:rPr>
          <w:rFonts w:ascii="Times New Roman" w:cs="Times New Roman" w:hAnsiTheme="minorEastAsia"/>
        </w:rPr>
        <w:t>）的元组，生成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3。在shell中输入命令：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rdd3 = rdd2.map((_,1))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78155"/>
            <wp:effectExtent l="19050" t="0" r="0" b="0"/>
            <wp:docPr id="10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rdd2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4)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rdd3</w:t>
      </w:r>
      <w:r>
        <w:rPr>
          <w:rFonts w:ascii="Times New Roman" w:cs="Times New Roman" w:hAnsiTheme="minorEastAsia"/>
        </w:rPr>
        <w:t>中元组按照</w:t>
      </w:r>
      <w:r>
        <w:rPr>
          <w:rFonts w:ascii="Times New Roman" w:hAnsi="Times New Roman" w:cs="Times New Roman"/>
        </w:rPr>
        <w:t>key</w:t>
      </w:r>
      <w:r>
        <w:rPr>
          <w:rFonts w:ascii="Times New Roman" w:cs="Times New Roman" w:hAnsiTheme="minorEastAsia"/>
        </w:rPr>
        <w:t>进行累加，生成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rdd4 = rdd3.reduceByKey(_+_)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rdd3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5)</w:t>
      </w:r>
      <w:r>
        <w:rPr>
          <w:rFonts w:ascii="Times New Roman" w:cs="Times New Roman" w:hAnsiTheme="minorEastAsia"/>
        </w:rPr>
        <w:t>输出</w:t>
      </w:r>
      <w:r>
        <w:rPr>
          <w:rFonts w:ascii="Times New Roman" w:hAnsi="Times New Roman" w:cs="Times New Roman"/>
        </w:rPr>
        <w:t>rdd4</w:t>
      </w:r>
      <w:r>
        <w:rPr>
          <w:rFonts w:ascii="Times New Roman" w:cs="Times New Roman" w:hAnsiTheme="minorEastAsia"/>
        </w:rPr>
        <w:t>中结果：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rdd4.collect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62915"/>
            <wp:effectExtent l="19050" t="0" r="0" b="0"/>
            <wp:docPr id="1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rdd4</w:t>
      </w:r>
      <w:r>
        <w:rPr>
          <w:rFonts w:ascii="Times New Roman" w:cs="Times New Roman" w:hAnsiTheme="minorEastAsia"/>
          <w:sz w:val="18"/>
          <w:szCs w:val="18"/>
        </w:rPr>
        <w:t>执行操作</w:t>
      </w:r>
    </w:p>
    <w:p>
      <w:pPr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  </w:t>
      </w:r>
    </w:p>
    <w:p>
      <w:pPr>
        <w:ind w:firstLine="420" w:firstLineChars="200"/>
        <w:jc w:val="both"/>
        <w:rPr>
          <w:rFonts w:hint="eastAsia" w:ascii="Times New Roman" w:cs="Times New Roman" w:hAnsiTheme="minorEastAsia" w:eastAsia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不退出spark-shell，下一小节，将介绍SparkWEB的使用。查看第一个spark实例的运行信息。</w:t>
      </w:r>
    </w:p>
    <w:p>
      <w:pPr>
        <w:ind w:firstLine="420"/>
        <w:outlineLvl w:val="1"/>
        <w:rPr>
          <w:rFonts w:ascii="Times New Roman" w:hAnsi="Times New Roman" w:cs="Times New Roman"/>
          <w:b/>
          <w:sz w:val="24"/>
          <w:szCs w:val="32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4" w:name="_Toc2478"/>
      <w:r>
        <w:rPr>
          <w:rFonts w:hint="eastAsia"/>
          <w:lang w:val="en-US" w:eastAsia="zh-CN"/>
        </w:rPr>
        <w:t>SparkWEB使用</w:t>
      </w:r>
      <w:bookmarkEnd w:id="14"/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每个Dirver的SparkContext都会启动一个WEB界面，默认端口为4040，在浏览器中输入localhost:4040，可以查看程序的诸多有用信息，包括：调度器Stage、Task列表；RDD大小和内存使用情况统计；环境配置信息；正在运行的执行器信息。Spark-shell</w:t>
      </w:r>
      <w:r>
        <w:rPr>
          <w:rFonts w:hint="eastAsia" w:ascii="Times New Roman" w:hAnsi="Times New Roman" w:cs="Times New Roman"/>
          <w:lang w:eastAsia="zh-CN"/>
        </w:rPr>
        <w:t>执行完上一小节</w:t>
      </w:r>
      <w:r>
        <w:rPr>
          <w:rFonts w:hint="eastAsia" w:ascii="Times New Roman" w:hAnsi="Times New Roman" w:cs="Times New Roman"/>
          <w:lang w:val="en-US" w:eastAsia="zh-CN"/>
        </w:rPr>
        <w:t>中代码以后，不退出spark-shell。</w:t>
      </w:r>
      <w:r>
        <w:rPr>
          <w:rFonts w:hint="eastAsia" w:ascii="Times New Roman" w:hAnsi="Times New Roman" w:cs="Times New Roman"/>
        </w:rPr>
        <w:t>在ubuntu自带的FireFox浏览器中输入网址：localhost:4040，回车进入SparkWEB监控页面。如下图所示。</w:t>
      </w:r>
    </w:p>
    <w:p>
      <w:pPr>
        <w:jc w:val="center"/>
      </w:pPr>
      <w:r>
        <w:drawing>
          <wp:inline distT="0" distB="0" distL="114300" distR="114300">
            <wp:extent cx="4679950" cy="3599815"/>
            <wp:effectExtent l="0" t="0" r="635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SparkWEB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szCs w:val="18"/>
          <w:lang w:eastAsia="zh-CN"/>
        </w:rPr>
        <w:t>根据上图可以看出，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Job完成，提交时间在【Submitted】栏中，运行时间在【Duration】栏中显示，由【Stages】栏和【Tasks】栏中内容可知，任务被拆成了2个Stage和两个Task。</w:t>
      </w:r>
      <w:r>
        <w:rPr>
          <w:rFonts w:hint="eastAsia" w:ascii="Times New Roman" w:cs="Times New Roman" w:hAnsiTheme="minorEastAsia"/>
          <w:szCs w:val="18"/>
        </w:rPr>
        <w:t>点击上图</w:t>
      </w:r>
      <w:r>
        <w:rPr>
          <w:rFonts w:hint="eastAsia" w:ascii="Times New Roman" w:cs="Times New Roman" w:hAnsiTheme="minorEastAsia"/>
          <w:szCs w:val="18"/>
          <w:lang w:eastAsia="zh-CN"/>
        </w:rPr>
        <w:t>菜单栏中的【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</w:t>
      </w:r>
      <w:r>
        <w:rPr>
          <w:rFonts w:hint="eastAsia" w:ascii="Times New Roman" w:cs="Times New Roman" w:hAnsiTheme="minorEastAsia"/>
          <w:szCs w:val="18"/>
          <w:lang w:eastAsia="zh-CN"/>
        </w:rPr>
        <w:t>】</w:t>
      </w:r>
      <w:r>
        <w:rPr>
          <w:rFonts w:hint="eastAsia" w:ascii="Times New Roman" w:cs="Times New Roman" w:hAnsiTheme="minorEastAsia"/>
          <w:szCs w:val="18"/>
        </w:rPr>
        <w:t>，进入任务Stages详情页面，如图所示</w:t>
      </w:r>
      <w:r>
        <w:rPr>
          <w:rFonts w:hint="eastAsia" w:ascii="Times New Roman" w:cs="Times New Roman" w:hAnsiTheme="minorEastAsia"/>
          <w:szCs w:val="18"/>
          <w:lang w:eastAsia="zh-CN"/>
        </w:rPr>
        <w:t>，可以看出两个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stages划分以及各自执行时间等信息</w:t>
      </w:r>
      <w:r>
        <w:rPr>
          <w:rFonts w:hint="eastAsia" w:ascii="Times New Roman" w:cs="Times New Roman" w:hAnsiTheme="minorEastAsia"/>
          <w:szCs w:val="18"/>
        </w:rPr>
        <w:t>。</w:t>
      </w:r>
    </w:p>
    <w:p>
      <w:pPr>
        <w:jc w:val="center"/>
      </w:pPr>
      <w:r>
        <w:drawing>
          <wp:inline distT="0" distB="0" distL="114300" distR="114300">
            <wp:extent cx="4679950" cy="3594735"/>
            <wp:effectExtent l="0" t="0" r="635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查看stage</w:t>
      </w:r>
    </w:p>
    <w:p>
      <w:pPr>
        <w:ind w:firstLine="420"/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点击图2-31中【Description】栏中的链接，可以查看spark执行的任务细节。如图所示。</w:t>
      </w:r>
    </w:p>
    <w:p>
      <w:pPr>
        <w:jc w:val="center"/>
      </w:pPr>
      <w:r>
        <w:drawing>
          <wp:inline distT="0" distB="0" distL="114300" distR="114300">
            <wp:extent cx="4679950" cy="3817620"/>
            <wp:effectExtent l="0" t="0" r="6350" b="1143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details</w:t>
      </w:r>
    </w:p>
    <w:p>
      <w:pPr>
        <w:rPr>
          <w:rFonts w:hint="eastAsia" w:ascii="Times New Roman" w:hAnsi="Times New Roman" w:cs="Times New Roman" w:eastAsiaTheme="minorEastAsia"/>
          <w:b/>
          <w:bCs/>
          <w:sz w:val="24"/>
          <w:szCs w:val="32"/>
          <w:lang w:val="en-US" w:eastAsia="zh-CN"/>
        </w:rPr>
      </w:pP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15" w:name="_Toc7597"/>
      <w:bookmarkStart w:id="16" w:name="_Toc11012"/>
      <w:bookmarkStart w:id="17" w:name="_Toc10372"/>
      <w:r>
        <w:t>IDEA</w:t>
      </w:r>
      <w:bookmarkEnd w:id="15"/>
      <w:bookmarkEnd w:id="16"/>
      <w:bookmarkEnd w:id="17"/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  <w:lang w:eastAsia="zh-CN"/>
        </w:rPr>
        <w:t>为了在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Spark上开发应用程序，需要安装有效的集成开发环境。IDEA是一个通用的集成开发环境，Spark通常采用Scala语言进行开发，而IDEA则是最佳的Scala语言开发环境。</w:t>
      </w:r>
      <w:r>
        <w:rPr>
          <w:rFonts w:hint="eastAsia" w:ascii="Times New Roman" w:hAnsi="Times New Roman" w:cs="Times New Roman"/>
          <w:szCs w:val="21"/>
        </w:rPr>
        <w:t>本节我们将介绍</w:t>
      </w:r>
      <w:r>
        <w:rPr>
          <w:rFonts w:hint="eastAsia" w:ascii="Times New Roman" w:hAnsi="Times New Roman" w:cs="Times New Roman"/>
          <w:szCs w:val="21"/>
          <w:lang w:val="en-US" w:eastAsia="zh-CN"/>
        </w:rPr>
        <w:t>maven与</w:t>
      </w:r>
      <w:r>
        <w:rPr>
          <w:rFonts w:hint="eastAsia" w:ascii="Times New Roman" w:hAnsi="Times New Roman" w:cs="Times New Roman"/>
          <w:szCs w:val="21"/>
        </w:rPr>
        <w:t>IDEA的配置</w:t>
      </w:r>
      <w:r>
        <w:rPr>
          <w:rFonts w:hint="eastAsia" w:ascii="Times New Roman" w:hAnsi="Times New Roman" w:cs="Times New Roman"/>
          <w:szCs w:val="21"/>
          <w:lang w:eastAsia="zh-CN"/>
        </w:rPr>
        <w:t>安装</w:t>
      </w:r>
      <w:r>
        <w:rPr>
          <w:rFonts w:hint="eastAsia" w:ascii="Times New Roman" w:hAnsi="Times New Roman" w:cs="Times New Roman"/>
          <w:szCs w:val="21"/>
        </w:rPr>
        <w:t>，以及在IDEA上，使用maven创建并</w:t>
      </w:r>
      <w:r>
        <w:rPr>
          <w:rFonts w:hint="eastAsia" w:ascii="Times New Roman" w:hAnsi="Times New Roman" w:cs="Times New Roman"/>
          <w:szCs w:val="21"/>
          <w:lang w:eastAsia="zh-CN"/>
        </w:rPr>
        <w:t>运行</w:t>
      </w:r>
      <w:r>
        <w:rPr>
          <w:rFonts w:hint="eastAsia" w:ascii="Times New Roman" w:hAnsi="Times New Roman" w:cs="Times New Roman"/>
          <w:szCs w:val="21"/>
        </w:rPr>
        <w:t>第一个Spark程序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以及直接创建</w:t>
      </w:r>
      <w:r>
        <w:rPr>
          <w:rFonts w:hint="eastAsia" w:ascii="Times New Roman" w:hAnsi="Times New Roman" w:cs="Times New Roman"/>
          <w:szCs w:val="21"/>
          <w:lang w:val="en-US" w:eastAsia="zh-CN"/>
        </w:rPr>
        <w:t>scala项目的方式创建一个Spark程序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，最后，将介绍使用</w:t>
      </w:r>
      <w:r>
        <w:rPr>
          <w:rFonts w:hint="eastAsia" w:ascii="Times New Roman" w:hAnsi="Times New Roman" w:cs="Times New Roman"/>
          <w:szCs w:val="21"/>
          <w:lang w:val="en-US" w:eastAsia="zh-CN"/>
        </w:rPr>
        <w:t>IDEA打包spark程序，通过Spark submit提交运行</w:t>
      </w:r>
      <w:r>
        <w:rPr>
          <w:rFonts w:hint="eastAsia" w:ascii="Times New Roman" w:hAnsi="Times New Roman" w:cs="Times New Roman"/>
          <w:szCs w:val="21"/>
        </w:rPr>
        <w:t>。</w:t>
      </w:r>
    </w:p>
    <w:p>
      <w:pPr>
        <w:pStyle w:val="4"/>
        <w:ind w:left="720" w:leftChars="0" w:hanging="720" w:firstLineChars="0"/>
        <w:rPr>
          <w:rFonts w:hint="eastAsia"/>
        </w:rPr>
      </w:pPr>
      <w:bookmarkStart w:id="18" w:name="_Toc24785"/>
      <w:bookmarkStart w:id="19" w:name="_Toc9202"/>
      <w:r>
        <w:rPr>
          <w:rFonts w:hint="eastAsia"/>
        </w:rPr>
        <w:t>IDEA安装</w:t>
      </w:r>
      <w:bookmarkEnd w:id="18"/>
      <w:bookmarkEnd w:id="19"/>
    </w:p>
    <w:p>
      <w:pPr>
        <w:ind w:firstLine="420" w:firstLineChars="200"/>
        <w:jc w:val="both"/>
        <w:rPr>
          <w:rFonts w:hint="eastAsia" w:ascii="Times New Roman" w:cs="Times New Roman" w:hAnsi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Linux，则直接进入maven官网下载JDK，IDEA官网下载IDEA压缩包。具体版本号，下载地址如下表所示：</w:t>
      </w:r>
    </w:p>
    <w:p>
      <w:pPr>
        <w:pStyle w:val="11"/>
        <w:jc w:val="center"/>
      </w:pPr>
      <w:r>
        <w:t xml:space="preserve">表 3. </w:t>
      </w:r>
      <w:r>
        <w:fldChar w:fldCharType="begin"/>
      </w:r>
      <w:r>
        <w:instrText xml:space="preserve"> SEQ 表_3. \* ARABIC </w:instrText>
      </w:r>
      <w:r>
        <w:fldChar w:fldCharType="separate"/>
      </w:r>
      <w:r>
        <w:t>2</w:t>
      </w:r>
      <w:r>
        <w:fldChar w:fldCharType="end"/>
      </w:r>
    </w:p>
    <w:tbl>
      <w:tblPr>
        <w:tblStyle w:val="22"/>
        <w:tblW w:w="10682" w:type="dxa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1560"/>
        <w:gridCol w:w="7880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56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88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</w:t>
            </w:r>
            <w:r>
              <w:rPr>
                <w:rFonts w:hint="eastAsia" w:ascii="Times New Roman" w:hAnsi="Times New Roman" w:cs="Times New Roman"/>
                <w:b/>
                <w:bCs/>
              </w:rPr>
              <w:t>aven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3.5及以上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https://maven.apache.org/download.cgi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IDEA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hint="eastAsia" w:ascii="Times New Roman" w:hAnsi="Times New Roman" w:cs="Times New Roman"/>
                <w:b/>
                <w:bCs/>
              </w:rPr>
              <w:t>inux版本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https://www.jetbrains.com/idea/download/#section=linux</w:t>
            </w:r>
          </w:p>
        </w:tc>
      </w:tr>
    </w:tbl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maven压缩包以及IDEA压缩包到共享文件夹中，然后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hAnsi="Times New Roman" w:cs="Times New Roman"/>
          <w:b/>
          <w:bCs w:val="0"/>
          <w:sz w:val="22"/>
          <w:szCs w:val="22"/>
          <w:lang w:val="en-US" w:eastAsia="zh-CN"/>
        </w:rPr>
      </w:pPr>
    </w:p>
    <w:p>
      <w:pPr>
        <w:numPr>
          <w:ilvl w:val="0"/>
          <w:numId w:val="3"/>
        </w:numPr>
        <w:ind w:firstLine="420"/>
        <w:rPr>
          <w:rFonts w:ascii="Times New Roman" w:hAnsi="Times New Roman" w:cs="Times New Roman"/>
          <w:b/>
          <w:bCs w:val="0"/>
          <w:sz w:val="22"/>
          <w:szCs w:val="22"/>
        </w:rPr>
      </w:pPr>
      <w:r>
        <w:rPr>
          <w:rFonts w:hint="eastAsia" w:ascii="Times New Roman" w:hAnsi="Times New Roman" w:cs="Times New Roman"/>
          <w:b/>
          <w:bCs w:val="0"/>
          <w:sz w:val="22"/>
          <w:szCs w:val="22"/>
        </w:rPr>
        <w:t>M</w:t>
      </w:r>
      <w:r>
        <w:rPr>
          <w:rFonts w:ascii="Times New Roman" w:hAnsi="Times New Roman" w:cs="Times New Roman"/>
          <w:b/>
          <w:bCs w:val="0"/>
          <w:sz w:val="22"/>
          <w:szCs w:val="22"/>
        </w:rPr>
        <w:t>aven</w:t>
      </w:r>
    </w:p>
    <w:p>
      <w:pPr>
        <w:numPr>
          <w:ilvl w:val="0"/>
          <w:numId w:val="0"/>
        </w:numPr>
        <w:rPr>
          <w:rFonts w:ascii="Times New Roman" w:hAnsi="Times New Roman" w:cs="Times New Roman"/>
          <w:b/>
          <w:bCs w:val="0"/>
          <w:sz w:val="22"/>
          <w:szCs w:val="22"/>
        </w:rPr>
      </w:pPr>
    </w:p>
    <w:p>
      <w:pPr>
        <w:ind w:left="105" w:leftChars="50" w:firstLine="315" w:firstLineChars="15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第一步，安装Maven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maven</w:t>
      </w:r>
      <w:r>
        <w:rPr>
          <w:rFonts w:hint="eastAsia" w:ascii="Times New Roman" w:cs="Times New Roman" w:hAnsiTheme="minorEastAsia"/>
          <w:szCs w:val="21"/>
          <w:lang w:eastAsia="zh-CN"/>
        </w:rPr>
        <w:t>压缩包的存放目录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(或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>sudo tar zxvf apache-maven-3.5.3-bin.tar.gz -C /usr/local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#MAVEN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MAVEN_HOME=/usr/local/apache-maven-3.5.3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PATH=$PATH:$MAVEN_HOME/bin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source ~/.bashrc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</w:t>
      </w:r>
      <w:r>
        <w:rPr>
          <w:rFonts w:ascii="Times New Roman" w:hAnsi="Times New Roman" w:cs="Times New Roman"/>
          <w:b/>
          <w:bCs/>
          <w:szCs w:val="21"/>
        </w:rPr>
        <w:t xml:space="preserve">mvn -version </w:t>
      </w:r>
      <w:r>
        <w:rPr>
          <w:rFonts w:ascii="Times New Roman" w:cs="Times New Roman" w:hAnsiTheme="minorEastAsia"/>
          <w:szCs w:val="21"/>
        </w:rPr>
        <w:t>出现</w:t>
      </w:r>
      <w:r>
        <w:rPr>
          <w:rFonts w:hint="eastAsia" w:ascii="Times New Roman" w:cs="Times New Roman" w:hAnsiTheme="minorEastAsia"/>
          <w:szCs w:val="21"/>
        </w:rPr>
        <w:t>图所示</w:t>
      </w:r>
      <w:r>
        <w:rPr>
          <w:rFonts w:ascii="Times New Roman" w:cs="Times New Roman" w:hAnsiTheme="minorEastAsia"/>
          <w:szCs w:val="21"/>
        </w:rPr>
        <w:t>版本信息则成功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367790"/>
            <wp:effectExtent l="0" t="0" r="12700" b="3810"/>
            <wp:docPr id="2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6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配置生效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  <w:r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  <w:t>IDEA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第一步，</w:t>
      </w:r>
      <w:r>
        <w:rPr>
          <w:rFonts w:hint="eastAsia" w:ascii="Times New Roman" w:cs="Times New Roman" w:hAnsiTheme="minorEastAsia"/>
          <w:szCs w:val="21"/>
        </w:rPr>
        <w:t>安装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IDEA压缩包的存放目录(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 xml:space="preserve">sudo tar zxvf </w:t>
      </w:r>
      <w:r>
        <w:rPr>
          <w:rFonts w:hint="eastAsia" w:ascii="Times New Roman" w:hAnsi="Times New Roman" w:cs="Times New Roman"/>
          <w:b/>
          <w:bCs/>
          <w:szCs w:val="21"/>
          <w:lang w:val="en-US" w:eastAsia="zh-CN"/>
        </w:rPr>
        <w:t>ideaIC-2018.1.2.tar.gz</w:t>
      </w:r>
      <w:r>
        <w:rPr>
          <w:rFonts w:ascii="Times New Roman" w:hAnsi="Times New Roman" w:cs="Times New Roman"/>
          <w:b/>
          <w:bCs/>
          <w:szCs w:val="21"/>
        </w:rPr>
        <w:t xml:space="preserve"> -C /usr/local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b w:val="0"/>
          <w:bCs w:val="0"/>
          <w:szCs w:val="21"/>
          <w:lang w:eastAsia="zh-CN"/>
        </w:rPr>
        <w:t>第二步，</w:t>
      </w:r>
      <w:r>
        <w:rPr>
          <w:rFonts w:ascii="Times New Roman" w:cs="Times New Roman" w:hAnsiTheme="minorEastAsia"/>
          <w:b w:val="0"/>
          <w:bCs w:val="0"/>
          <w:szCs w:val="21"/>
        </w:rPr>
        <w:t>启动</w:t>
      </w:r>
      <w:r>
        <w:rPr>
          <w:rFonts w:ascii="Times New Roman" w:hAnsi="Times New Roman" w:cs="Times New Roman"/>
          <w:b w:val="0"/>
          <w:bCs w:val="0"/>
          <w:szCs w:val="21"/>
        </w:rPr>
        <w:t>IDEA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的安装目录</w:t>
      </w:r>
      <w:r>
        <w:rPr>
          <w:rFonts w:hint="eastAsia"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>bin</w:t>
      </w:r>
      <w:r>
        <w:rPr>
          <w:rFonts w:ascii="Times New Roman" w:cs="Times New Roman" w:hAnsiTheme="minorEastAsia"/>
          <w:szCs w:val="21"/>
        </w:rPr>
        <w:t>目录下打开</w:t>
      </w:r>
      <w:r>
        <w:rPr>
          <w:rFonts w:hint="eastAsia" w:ascii="Times New Roman" w:cs="Times New Roman" w:hAnsiTheme="minorEastAsia"/>
          <w:szCs w:val="21"/>
          <w:lang w:eastAsia="zh-CN"/>
        </w:rPr>
        <w:t>新的</w:t>
      </w:r>
      <w:r>
        <w:rPr>
          <w:rFonts w:ascii="Times New Roman" w:cs="Times New Roman" w:hAnsiTheme="minorEastAsia"/>
          <w:szCs w:val="21"/>
        </w:rPr>
        <w:t>终端，输入</w:t>
      </w:r>
      <w:r>
        <w:rPr>
          <w:rFonts w:hint="eastAsia" w:ascii="Times New Roman" w:hAnsi="Times New Roman" w:cs="Times New Roman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./idea.sh</w:t>
      </w:r>
      <w:r>
        <w:rPr>
          <w:rFonts w:hint="eastAsia" w:ascii="Times New Roman" w:hAnsi="Times New Roman" w:cs="Times New Roman"/>
          <w:szCs w:val="21"/>
        </w:rPr>
        <w:t>，出现IDEA启动窗口。</w:t>
      </w:r>
    </w:p>
    <w:p>
      <w:pPr>
        <w:numPr>
          <w:ilvl w:val="0"/>
          <w:numId w:val="0"/>
        </w:num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等待数秒以后，出现如图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2-35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779520" cy="234886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4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</w:p>
    <w:p>
      <w:pPr>
        <w:jc w:val="both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默认选择，然后点击【</w:t>
      </w:r>
      <w:r>
        <w:rPr>
          <w:rFonts w:hint="eastAsia" w:ascii="Times New Roman" w:hAnsi="Times New Roman" w:cs="Times New Roman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Cs w:val="21"/>
          <w:lang w:eastAsia="zh-CN"/>
        </w:rPr>
        <w:t>】。然后出现窗口如图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599815" cy="1231900"/>
            <wp:effectExtent l="0" t="0" r="63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Theme="minorEastAsia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设置①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拉动下拉框到地步，【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】选项可选择，则点击【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】，出现窗口如图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599815" cy="2792095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设置②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此界面设置UI风格，本文中选择【IntelliJ】，可以选择窗口右下角【Next】进行其他配置，本书中默认配置，直接选择窗口左下角【Skip Remaining and Set Default】。出现如图。接下来，将进行IDEA的环境配置。</w:t>
      </w:r>
    </w:p>
    <w:p>
      <w:pPr>
        <w:jc w:val="center"/>
      </w:pPr>
      <w:r>
        <w:drawing>
          <wp:inline distT="0" distB="0" distL="114300" distR="114300">
            <wp:extent cx="5760085" cy="5426075"/>
            <wp:effectExtent l="0" t="0" r="1206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2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39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设置③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538855"/>
            <wp:effectExtent l="19050" t="0" r="630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b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IDEA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ind w:firstLine="420"/>
        <w:rPr>
          <w:rFonts w:hint="eastAsia" w:ascii="Times New Roman" w:cs="Times New Roman" w:hAnsiTheme="minorEastAsia" w:eastAsiaTheme="minorEastAsia"/>
          <w:bCs/>
          <w:szCs w:val="21"/>
          <w:lang w:val="en-US" w:eastAsia="zh-CN"/>
        </w:rPr>
      </w:pPr>
      <w:r>
        <w:rPr>
          <w:rFonts w:hint="eastAsia" w:ascii="Times New Roman" w:cs="Times New Roman" w:hAnsiTheme="minorEastAsia"/>
          <w:bCs/>
          <w:szCs w:val="21"/>
          <w:lang w:eastAsia="zh-CN"/>
        </w:rPr>
        <w:t>第三步，配置</w:t>
      </w: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IDEA</w:t>
      </w:r>
    </w:p>
    <w:p>
      <w:pPr>
        <w:ind w:firstLine="420"/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1）安装scala插件。</w:t>
      </w:r>
      <w:r>
        <w:rPr>
          <w:rFonts w:hint="eastAsia" w:ascii="Times New Roman" w:cs="Times New Roman" w:hAnsiTheme="minorEastAsia"/>
          <w:bCs/>
          <w:szCs w:val="21"/>
        </w:rPr>
        <w:t>如图所示，</w:t>
      </w:r>
      <w:r>
        <w:rPr>
          <w:rFonts w:hint="eastAsia" w:ascii="Times New Roman" w:cs="Times New Roman" w:hAnsiTheme="minorEastAsia"/>
          <w:bCs/>
          <w:szCs w:val="21"/>
          <w:lang w:eastAsia="zh-CN"/>
        </w:rPr>
        <w:t>首先</w:t>
      </w:r>
      <w:r>
        <w:rPr>
          <w:rFonts w:ascii="Times New Roman" w:cs="Times New Roman" w:hAnsiTheme="minorEastAsia"/>
          <w:bCs/>
          <w:szCs w:val="21"/>
        </w:rPr>
        <w:t>选择【</w:t>
      </w:r>
      <w:r>
        <w:rPr>
          <w:rFonts w:ascii="Times New Roman" w:hAnsi="Times New Roman" w:cs="Times New Roman"/>
          <w:bCs/>
          <w:szCs w:val="21"/>
        </w:rPr>
        <w:t>configure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，然后点击</w:t>
      </w:r>
      <w:r>
        <w:rPr>
          <w:rFonts w:ascii="Times New Roman" w:cs="Times New Roman" w:hAnsiTheme="minorEastAsia"/>
          <w:bCs/>
          <w:szCs w:val="21"/>
        </w:rPr>
        <w:t>【</w:t>
      </w:r>
      <w:r>
        <w:rPr>
          <w:rFonts w:ascii="Times New Roman" w:hAnsi="Times New Roman" w:cs="Times New Roman"/>
          <w:bCs/>
          <w:szCs w:val="21"/>
        </w:rPr>
        <w:t>Plugins</w:t>
      </w:r>
      <w:r>
        <w:rPr>
          <w:rFonts w:ascii="Times New Roman" w:cs="Times New Roman" w:hAnsiTheme="minorEastAsia"/>
          <w:bCs/>
          <w:szCs w:val="21"/>
        </w:rPr>
        <w:t>】</w:t>
      </w:r>
    </w:p>
    <w:p>
      <w:pPr>
        <w:jc w:val="center"/>
      </w:pPr>
      <w:r>
        <w:drawing>
          <wp:inline distT="0" distB="0" distL="114300" distR="114300">
            <wp:extent cx="4679950" cy="3864610"/>
            <wp:effectExtent l="0" t="0" r="635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cs="Times New Roman" w:hAnsiTheme="minorEastAsia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41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</w:t>
      </w:r>
    </w:p>
    <w:p>
      <w:pPr>
        <w:ind w:firstLine="420"/>
        <w:jc w:val="center"/>
      </w:pPr>
      <w:r>
        <w:drawing>
          <wp:inline distT="0" distB="0" distL="114300" distR="114300">
            <wp:extent cx="3599815" cy="1327785"/>
            <wp:effectExtent l="0" t="0" r="63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插件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失败</w:t>
      </w:r>
    </w:p>
    <w:p>
      <w:pPr>
        <w:ind w:firstLine="420"/>
        <w:jc w:val="center"/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所示。</w:t>
      </w:r>
      <w:r>
        <w:rPr>
          <w:rFonts w:hint="eastAsia" w:ascii="Times New Roman" w:hAnsi="Times New Roman" w:cs="Times New Roman"/>
          <w:szCs w:val="21"/>
        </w:rPr>
        <w:t>在搜索栏中输入scala，进行下载。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中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下载长时间无响应或者搜索失败</w:t>
      </w:r>
      <w:r>
        <w:rPr>
          <w:rFonts w:hint="eastAsia" w:ascii="Times New Roman" w:cs="Times New Roman" w:hAnsiTheme="minorEastAsia"/>
          <w:szCs w:val="21"/>
        </w:rPr>
        <w:t>如图2-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40</w:t>
      </w:r>
      <w:r>
        <w:rPr>
          <w:rFonts w:hint="eastAsia" w:ascii="Times New Roman" w:cs="Times New Roman" w:hAnsiTheme="minorEastAsia"/>
          <w:szCs w:val="21"/>
        </w:rPr>
        <w:t>所示。解决方案：我们可以</w:t>
      </w:r>
      <w:r>
        <w:rPr>
          <w:rFonts w:ascii="Times New Roman" w:cs="Times New Roman" w:hAnsiTheme="minorEastAsia"/>
          <w:szCs w:val="21"/>
        </w:rPr>
        <w:t>在</w:t>
      </w:r>
      <w:r>
        <w:fldChar w:fldCharType="begin"/>
      </w:r>
      <w:r>
        <w:instrText xml:space="preserve"> HYPERLINK "http://plugins.jetbrains.com/plugin/?idea&amp;id=1347" </w:instrText>
      </w:r>
      <w:r>
        <w:fldChar w:fldCharType="separate"/>
      </w:r>
      <w:r>
        <w:rPr>
          <w:rStyle w:val="20"/>
          <w:rFonts w:ascii="Times New Roman" w:hAnsi="Times New Roman" w:cs="Times New Roman"/>
          <w:szCs w:val="21"/>
          <w:shd w:val="clear" w:color="auto" w:fill="FFFFFF"/>
        </w:rPr>
        <w:t>http://plugins.jetbrains.com/plugin/?idea&amp;id=1347</w:t>
      </w:r>
      <w:r>
        <w:rPr>
          <w:rStyle w:val="20"/>
          <w:rFonts w:ascii="Times New Roman" w:hAnsi="Times New Roman" w:cs="Times New Roman"/>
          <w:szCs w:val="21"/>
          <w:shd w:val="clear" w:color="auto" w:fill="FFFFFF"/>
        </w:rPr>
        <w:fldChar w:fldCharType="end"/>
      </w:r>
      <w:r>
        <w:rPr>
          <w:rStyle w:val="20"/>
          <w:rFonts w:hint="eastAsia" w:ascii="Times New Roman" w:hAnsi="Times New Roman" w:cs="Times New Roman"/>
          <w:color w:val="auto"/>
          <w:szCs w:val="21"/>
          <w:u w:val="none"/>
          <w:shd w:val="clear" w:color="auto" w:fill="FFFFFF"/>
        </w:rPr>
        <w:t>中找到</w:t>
      </w:r>
      <w:r>
        <w:rPr>
          <w:rFonts w:ascii="Times New Roman" w:cs="Times New Roman" w:hAnsiTheme="minorEastAsia"/>
          <w:szCs w:val="21"/>
        </w:rPr>
        <w:t>对应版本（依照图</w:t>
      </w:r>
      <w:r>
        <w:rPr>
          <w:rFonts w:hint="eastAsia" w:ascii="Times New Roman" w:cs="Times New Roman" w:hAnsiTheme="minorEastAsia"/>
          <w:szCs w:val="21"/>
        </w:rPr>
        <w:t>2-3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7</w:t>
      </w:r>
      <w:r>
        <w:rPr>
          <w:rFonts w:ascii="Times New Roman" w:cs="Times New Roman" w:hAnsiTheme="minorEastAsia"/>
          <w:szCs w:val="21"/>
        </w:rPr>
        <w:t>中检索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以后，</w:t>
      </w:r>
      <w:r>
        <w:rPr>
          <w:rFonts w:ascii="Times New Roman" w:hAnsi="Times New Roman" w:cs="Times New Roman"/>
          <w:szCs w:val="21"/>
        </w:rPr>
        <w:t>Install</w:t>
      </w:r>
      <w:r>
        <w:rPr>
          <w:rFonts w:ascii="Times New Roman" w:cs="Times New Roman" w:hAnsiTheme="minorEastAsia"/>
          <w:szCs w:val="21"/>
        </w:rPr>
        <w:t>按钮下方的</w:t>
      </w:r>
      <w:r>
        <w:rPr>
          <w:rFonts w:ascii="Times New Roman" w:hAnsi="Times New Roman" w:cs="Times New Roman"/>
          <w:szCs w:val="21"/>
        </w:rPr>
        <w:t>Updated **-**-*</w:t>
      </w:r>
      <w:r>
        <w:rPr>
          <w:rFonts w:ascii="Times New Roman" w:cs="Times New Roman" w:hAnsiTheme="minorEastAsia"/>
          <w:szCs w:val="21"/>
        </w:rPr>
        <w:t>时间，在</w:t>
      </w:r>
      <w:r>
        <w:rPr>
          <w:rFonts w:hint="eastAsia" w:ascii="Times New Roman" w:cs="Times New Roman" w:hAnsiTheme="minorEastAsia"/>
          <w:szCs w:val="21"/>
        </w:rPr>
        <w:t>上述网址</w:t>
      </w:r>
      <w:r>
        <w:rPr>
          <w:rFonts w:ascii="Times New Roman" w:cs="Times New Roman" w:hAnsiTheme="minorEastAsia"/>
          <w:szCs w:val="21"/>
        </w:rPr>
        <w:t>中下载对应的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版本，或者根据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解压以后的版本号确定，例如</w:t>
      </w:r>
      <w:r>
        <w:rPr>
          <w:rFonts w:ascii="Times New Roman" w:hAnsi="Times New Roman" w:cs="Times New Roman"/>
          <w:szCs w:val="21"/>
        </w:rPr>
        <w:t>idea18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/>
          <w:szCs w:val="21"/>
        </w:rPr>
        <w:t>.***</w:t>
      </w:r>
      <w:r>
        <w:rPr>
          <w:rFonts w:ascii="Times New Roman" w:cs="Times New Roman" w:hAnsiTheme="minorEastAsia"/>
          <w:szCs w:val="21"/>
        </w:rPr>
        <w:t>，选取</w:t>
      </w:r>
      <w:r>
        <w:rPr>
          <w:rFonts w:ascii="Times New Roman" w:hAnsi="Times New Roman" w:cs="Times New Roman"/>
          <w:szCs w:val="21"/>
        </w:rPr>
        <w:t>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cs="Times New Roman" w:hAnsiTheme="minorEastAsia"/>
          <w:szCs w:val="21"/>
        </w:rPr>
        <w:t>对应的版本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下载即可</w:t>
      </w:r>
      <w:r>
        <w:rPr>
          <w:rFonts w:ascii="Times New Roman" w:hAnsi="Times New Roman" w:cs="Times New Roman"/>
          <w:szCs w:val="21"/>
        </w:rPr>
        <w:t>)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2969895"/>
            <wp:effectExtent l="19050" t="0" r="630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7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插件选择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hint="eastAsia" w:ascii="Times New Roman" w:hAnsi="Times New Roman" w:cs="Times New Roman" w:eastAsiaTheme="minorEastAsia"/>
          <w:color w:val="4F4F4F"/>
          <w:szCs w:val="21"/>
          <w:shd w:val="clear" w:color="auto" w:fill="FFFFFF"/>
          <w:lang w:eastAsia="zh-CN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下载完插件之后，把</w:t>
      </w:r>
      <w:r>
        <w:rPr>
          <w:rFonts w:ascii="Times New Roman" w:hAnsi="Times New Roman" w:cs="Times New Roman"/>
          <w:szCs w:val="21"/>
          <w:shd w:val="clear" w:color="auto" w:fill="FFFFFF"/>
        </w:rPr>
        <w:t>.zip</w:t>
      </w:r>
      <w:r>
        <w:rPr>
          <w:rFonts w:ascii="Times New Roman" w:cs="Times New Roman" w:hAnsiTheme="minorEastAsia"/>
          <w:szCs w:val="21"/>
          <w:shd w:val="clear" w:color="auto" w:fill="FFFFFF"/>
        </w:rPr>
        <w:t>格式的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hint="eastAsia" w:ascii="Times New Roman" w:hAnsi="Times New Roman" w:cs="Times New Roman"/>
          <w:szCs w:val="21"/>
          <w:shd w:val="clear" w:color="auto" w:fill="FFFFFF"/>
          <w:lang w:eastAsia="zh-CN"/>
        </w:rPr>
        <w:t>插件</w:t>
      </w:r>
      <w:r>
        <w:rPr>
          <w:rFonts w:ascii="Times New Roman" w:cs="Times New Roman" w:hAnsiTheme="minorEastAsia"/>
          <w:szCs w:val="21"/>
          <w:shd w:val="clear" w:color="auto" w:fill="FFFFFF"/>
        </w:rPr>
        <w:t>压缩包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复制</w:t>
      </w:r>
      <w:r>
        <w:rPr>
          <w:rFonts w:ascii="Times New Roman" w:cs="Times New Roman" w:hAnsiTheme="minorEastAsia"/>
          <w:szCs w:val="21"/>
          <w:shd w:val="clear" w:color="auto" w:fill="FFFFFF"/>
        </w:rPr>
        <w:t>到</w:t>
      </w:r>
      <w:r>
        <w:rPr>
          <w:rFonts w:ascii="Times New Roman" w:hAnsi="Times New Roman" w:cs="Times New Roman"/>
          <w:szCs w:val="21"/>
          <w:shd w:val="clear" w:color="auto" w:fill="FFFFFF"/>
        </w:rPr>
        <w:t>Intellij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的安装目录的</w:t>
      </w:r>
      <w:r>
        <w:rPr>
          <w:rFonts w:ascii="Times New Roman" w:hAnsi="Times New Roman" w:cs="Times New Roman"/>
          <w:szCs w:val="21"/>
          <w:shd w:val="clear" w:color="auto" w:fill="FFFFFF"/>
        </w:rPr>
        <w:t>plugins</w:t>
      </w:r>
      <w:r>
        <w:rPr>
          <w:rFonts w:ascii="Times New Roman" w:cs="Times New Roman" w:hAnsiTheme="minorEastAsia"/>
          <w:szCs w:val="21"/>
          <w:shd w:val="clear" w:color="auto" w:fill="FFFFFF"/>
        </w:rPr>
        <w:t>目录下；再安装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插件（注：直接安装</w:t>
      </w:r>
      <w:r>
        <w:rPr>
          <w:rFonts w:ascii="Times New Roman" w:hAnsi="Times New Roman" w:cs="Times New Roman"/>
          <w:szCs w:val="21"/>
          <w:shd w:val="clear" w:color="auto" w:fill="FFFFFF"/>
        </w:rPr>
        <w:t>zip</w:t>
      </w:r>
      <w:r>
        <w:rPr>
          <w:rFonts w:ascii="Times New Roman" w:cs="Times New Roman" w:hAnsiTheme="minorEastAsia"/>
          <w:szCs w:val="21"/>
          <w:shd w:val="clear" w:color="auto" w:fill="FFFFFF"/>
        </w:rPr>
        <w:t>文件）即可。如下图所示步骤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：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973195"/>
            <wp:effectExtent l="19050" t="0" r="63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b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scala</w:t>
      </w:r>
      <w:r>
        <w:rPr>
          <w:rFonts w:ascii="Times New Roman" w:cs="Times New Roman" w:hAnsiTheme="minorEastAsia"/>
          <w:sz w:val="18"/>
          <w:szCs w:val="18"/>
        </w:rPr>
        <w:t>插件从磁盘安装</w:t>
      </w:r>
    </w:p>
    <w:p>
      <w:pPr>
        <w:ind w:firstLine="420" w:firstLineChars="200"/>
        <w:rPr>
          <w:rFonts w:ascii="Times New Roman" w:cs="Times New Roman" w:hAnsiTheme="minorEastAsia"/>
          <w:bCs/>
          <w:szCs w:val="21"/>
        </w:rPr>
      </w:pPr>
    </w:p>
    <w:p>
      <w:pPr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点击【</w:t>
      </w:r>
      <w:r>
        <w:rPr>
          <w:rFonts w:ascii="Times New Roman" w:hAnsi="Times New Roman" w:cs="Times New Roman"/>
          <w:bCs/>
          <w:szCs w:val="21"/>
        </w:rPr>
        <w:t>Install plugin from disk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</w:t>
      </w:r>
      <w:r>
        <w:rPr>
          <w:rFonts w:ascii="Times New Roman" w:cs="Times New Roman" w:hAnsiTheme="minorEastAsia"/>
          <w:szCs w:val="21"/>
          <w:shd w:val="clear" w:color="auto" w:fill="FFFFFF"/>
        </w:rPr>
        <w:t>找到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插件存放路径，点击【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，出现如下弹窗，点击【Restart】，重启IDEA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115435" cy="3046095"/>
            <wp:effectExtent l="0" t="0" r="184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44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重启</w:t>
      </w:r>
      <w:r>
        <w:rPr>
          <w:rFonts w:ascii="Times New Roman" w:hAnsi="Times New Roman" w:cs="Times New Roman"/>
          <w:sz w:val="18"/>
          <w:szCs w:val="18"/>
        </w:rPr>
        <w:t>IDEA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Style w:val="23"/>
          <w:rFonts w:ascii="Times New Roman" w:cs="Times New Roman" w:hAnsiTheme="minorEastAsia"/>
          <w:b/>
          <w:szCs w:val="21"/>
          <w:shd w:val="clear" w:color="auto" w:fill="FFFFFF"/>
        </w:rPr>
        <w:t>设置</w:t>
      </w:r>
      <w:r>
        <w:rPr>
          <w:rStyle w:val="23"/>
          <w:rFonts w:hint="eastAsia" w:ascii="Times New Roman" w:cs="Times New Roman" w:hAnsiTheme="minorEastAsia"/>
          <w:b/>
          <w:szCs w:val="21"/>
          <w:shd w:val="clear" w:color="auto" w:fill="FFFFFF"/>
          <w:lang w:eastAsia="zh-CN"/>
        </w:rPr>
        <w:t>全局</w:t>
      </w:r>
      <w:r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  <w:t>JDK</w:t>
      </w:r>
    </w:p>
    <w:p>
      <w:pPr>
        <w:numPr>
          <w:ilvl w:val="0"/>
          <w:numId w:val="0"/>
        </w:numPr>
        <w:ind w:left="420" w:leftChars="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</w:p>
    <w:p>
      <w:pPr>
        <w:ind w:firstLine="420"/>
        <w:rPr>
          <w:rStyle w:val="23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为了不用每次都去配置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，先进行一次全局配置。首先在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Configure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Defaults</w:t>
      </w:r>
      <w:r>
        <w:rPr>
          <w:rFonts w:ascii="Times New Roman" w:cs="Times New Roman" w:hAnsiTheme="minorEastAsia"/>
          <w:szCs w:val="21"/>
          <w:shd w:val="clear" w:color="auto" w:fill="FFFFFF"/>
        </w:rPr>
        <w:t>】的下拉菜单中选择【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】，如下图所示：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4050665"/>
            <wp:effectExtent l="19050" t="0" r="63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</w:t>
      </w:r>
      <w:r>
        <w:rPr>
          <w:rFonts w:ascii="Times New Roman" w:hAnsi="Times New Roman" w:cs="Times New Roman"/>
          <w:sz w:val="18"/>
          <w:szCs w:val="18"/>
        </w:rPr>
        <w:t>JDK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出现如下窗口，点击【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如图2-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val="en-US" w:eastAsia="zh-CN"/>
        </w:rPr>
        <w:t>45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所示，SDK没有默认添加，我们可以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New...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】，找到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的安装路径。导入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最后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2830195"/>
            <wp:effectExtent l="19050" t="0" r="630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配置页面</w:t>
      </w:r>
    </w:p>
    <w:p>
      <w:pPr>
        <w:ind w:firstLine="420"/>
        <w:outlineLvl w:val="1"/>
        <w:rPr>
          <w:rFonts w:ascii="Times New Roman" w:hAnsi="Times New Roman" w:cs="Times New Roman"/>
          <w:b/>
          <w:sz w:val="22"/>
          <w:szCs w:val="28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0" w:name="_Toc22410"/>
      <w:r>
        <w:rPr>
          <w:rFonts w:hint="eastAsia"/>
        </w:rPr>
        <w:t>IDEA</w:t>
      </w:r>
      <w:r>
        <w:rPr>
          <w:rFonts w:hint="eastAsia"/>
          <w:lang w:eastAsia="zh-CN"/>
        </w:rPr>
        <w:t>的第一个实例（</w:t>
      </w:r>
      <w:r>
        <w:rPr>
          <w:rFonts w:hint="eastAsia"/>
          <w:lang w:val="en-US" w:eastAsia="zh-CN"/>
        </w:rPr>
        <w:t>Scala+Maven</w:t>
      </w:r>
      <w:r>
        <w:rPr>
          <w:rFonts w:hint="eastAsia"/>
          <w:lang w:eastAsia="zh-CN"/>
        </w:rPr>
        <w:t>）</w:t>
      </w:r>
      <w:bookmarkEnd w:id="20"/>
    </w:p>
    <w:p>
      <w:pPr>
        <w:ind w:left="420"/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根据上一小节中完成IDEA的配置以后，开始使用IDEA进行开发。接下来，将介绍使用IDEA集成开发环境，</w:t>
      </w:r>
    </w:p>
    <w:p>
      <w:pPr>
        <w:rPr>
          <w:rFonts w:hint="eastAsia" w:ascii="Times New Roman" w:hAnsi="Times New Roman" w:cs="Times New Roman" w:eastAsiaTheme="minorEastAsia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通过maven创建并运行第一个列表求和并输出大于10的数的程序。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Create New 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</w:p>
    <w:p>
      <w:pPr>
        <w:ind w:firstLine="420"/>
        <w:jc w:val="center"/>
        <w:rPr>
          <w:rFonts w:hint="eastAsia" w:ascii="Times New Roman" w:cs="Times New Roman" w:hAnsiTheme="minorEastAsia"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szCs w:val="21"/>
          <w:shd w:val="clear" w:color="auto" w:fill="FFFFFF"/>
        </w:rPr>
        <w:drawing>
          <wp:inline distT="0" distB="0" distL="0" distR="0">
            <wp:extent cx="3779520" cy="237426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cs="Times New Roman" w:hAnsiTheme="minorEastAsia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创建新项目</w:t>
      </w: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在打开的页面左侧边栏中，选择【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】，然后在右侧的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SDK</w:t>
      </w:r>
      <w:r>
        <w:rPr>
          <w:rFonts w:ascii="Times New Roman" w:cs="Times New Roman" w:hAnsiTheme="minorEastAsia"/>
          <w:szCs w:val="21"/>
          <w:shd w:val="clear" w:color="auto" w:fill="FFFFFF"/>
        </w:rPr>
        <w:t>一项中，查看是否是正确的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配置项正常来说这一栏会自动填充的，之前已经配置过了全局的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JDK</w:t>
      </w:r>
      <w:r>
        <w:rPr>
          <w:rFonts w:ascii="Times New Roman" w:cs="Times New Roman" w:hAnsiTheme="minorEastAsia"/>
          <w:szCs w:val="21"/>
          <w:shd w:val="clear" w:color="auto" w:fill="FFFFFF"/>
        </w:rPr>
        <w:t>了，如果这里没有正常显示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的话，可以点击右侧的【</w:t>
      </w:r>
      <w:r>
        <w:rPr>
          <w:rFonts w:ascii="Times New Roman" w:hAnsi="Times New Roman" w:cs="Times New Roman"/>
          <w:szCs w:val="21"/>
          <w:shd w:val="clear" w:color="auto" w:fill="FFFFFF"/>
        </w:rPr>
        <w:t>New…</w:t>
      </w:r>
      <w:r>
        <w:rPr>
          <w:rFonts w:ascii="Times New Roman" w:cs="Times New Roman" w:hAnsiTheme="minorEastAsia"/>
          <w:szCs w:val="21"/>
          <w:shd w:val="clear" w:color="auto" w:fill="FFFFFF"/>
        </w:rPr>
        <w:t>】按钮，然后指定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安装路径的根目录即可），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48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创建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项目</w:t>
      </w: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然后点击【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】，来到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项目最重要三个参数的设置页面，这三个参数分别为：</w:t>
      </w:r>
    </w:p>
    <w:p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GroupId</w:t>
      </w:r>
      <w:r>
        <w:rPr>
          <w:rFonts w:ascii="Times New Roman" w:cs="Times New Roman" w:hAnsiTheme="minorEastAsia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szCs w:val="21"/>
          <w:shd w:val="clear" w:color="auto" w:fill="FFFFFF"/>
        </w:rPr>
        <w:t>ArtifactId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>Version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32200"/>
            <wp:effectExtent l="19050" t="0" r="630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3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49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id</w:t>
      </w:r>
      <w:r>
        <w:rPr>
          <w:rFonts w:ascii="Times New Roman" w:cs="Times New Roman" w:hAnsiTheme="minorEastAsia"/>
          <w:sz w:val="18"/>
          <w:szCs w:val="18"/>
        </w:rPr>
        <w:t>设置页面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name</w:t>
      </w:r>
      <w:r>
        <w:rPr>
          <w:rFonts w:ascii="Times New Roman" w:cs="Times New Roman" w:hAnsiTheme="minorEastAsia"/>
          <w:szCs w:val="21"/>
          <w:shd w:val="clear" w:color="auto" w:fill="FFFFFF"/>
        </w:rPr>
        <w:t>】栏中，输入项目名称。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在当前界面，也可以修改项目存储的路径。</w:t>
      </w:r>
      <w:r>
        <w:rPr>
          <w:rFonts w:ascii="Times New Roman" w:cs="Times New Roman" w:hAnsiTheme="minorEastAsia"/>
          <w:szCs w:val="21"/>
          <w:shd w:val="clear" w:color="auto" w:fill="FFFFFF"/>
        </w:rPr>
        <w:t>最后，点击【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Finish</w:t>
      </w:r>
      <w:r>
        <w:rPr>
          <w:rFonts w:ascii="Times New Roman" w:cs="Times New Roman" w:hAnsiTheme="minorEastAsia"/>
          <w:szCs w:val="21"/>
          <w:shd w:val="clear" w:color="auto" w:fill="FFFFFF"/>
        </w:rPr>
        <w:t>】。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50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项目名设置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为了首次体验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更清爽一些，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可以</w:t>
      </w:r>
      <w:r>
        <w:rPr>
          <w:rFonts w:ascii="Times New Roman" w:cs="Times New Roman" w:hAnsiTheme="minorEastAsia"/>
          <w:szCs w:val="21"/>
          <w:shd w:val="clear" w:color="auto" w:fill="FFFFFF"/>
        </w:rPr>
        <w:t>将一些暂时无关的文件和文件夹删除，主要有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main\java, main\resources 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test </w:t>
      </w:r>
      <w:r>
        <w:rPr>
          <w:rFonts w:ascii="Times New Roman" w:cs="Times New Roman" w:hAnsiTheme="minorEastAsia"/>
          <w:szCs w:val="21"/>
          <w:shd w:val="clear" w:color="auto" w:fill="FFFFFF"/>
        </w:rPr>
        <w:t>这三个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；左</w:t>
      </w:r>
      <w:r>
        <w:rPr>
          <w:rFonts w:ascii="Times New Roman" w:cs="Times New Roman" w:hAnsiTheme="minorEastAsia"/>
          <w:szCs w:val="21"/>
          <w:shd w:val="clear" w:color="auto" w:fill="FFFFFF"/>
        </w:rPr>
        <w:t>键点击【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file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ascii="Times New Roman" w:cs="Times New Roman" w:hAnsiTheme="minorEastAsia"/>
          <w:szCs w:val="21"/>
        </w:rPr>
        <w:t>页面左侧选择【</w:t>
      </w:r>
      <w:r>
        <w:rPr>
          <w:rFonts w:ascii="Times New Roman" w:hAnsi="Times New Roman" w:cs="Times New Roman"/>
          <w:szCs w:val="21"/>
        </w:rPr>
        <w:t>Global Libraries</w:t>
      </w:r>
      <w:r>
        <w:rPr>
          <w:rFonts w:ascii="Times New Roman" w:cs="Times New Roman" w:hAnsiTheme="minorEastAsia"/>
          <w:szCs w:val="21"/>
        </w:rPr>
        <w:t>】，然后在中间一栏中有一个绿色的加号标志</w:t>
      </w:r>
      <w:r>
        <w:rPr>
          <w:rFonts w:ascii="Times New Roman" w:hAnsi="Times New Roman" w:cs="Times New Roman"/>
          <w:szCs w:val="21"/>
        </w:rPr>
        <w:t xml:space="preserve"> +</w:t>
      </w:r>
      <w:r>
        <w:rPr>
          <w:rFonts w:ascii="Times New Roman" w:cs="Times New Roman" w:hAnsiTheme="minorEastAsia"/>
          <w:szCs w:val="21"/>
        </w:rPr>
        <w:t>，点击后在下拉菜单中选择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【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】。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2249170" cy="222504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772" cy="222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405505" cy="3028315"/>
            <wp:effectExtent l="19050" t="0" r="4313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552" cy="303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</w:t>
      </w:r>
      <w:r>
        <w:rPr>
          <w:rFonts w:ascii="Times New Roman" w:cs="Times New Roman" w:hAnsiTheme="minorEastAsia"/>
          <w:sz w:val="18"/>
          <w:szCs w:val="18"/>
        </w:rPr>
        <w:t>设置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然后在打开的对话框中选择</w:t>
      </w:r>
      <w:r>
        <w:rPr>
          <w:rFonts w:ascii="Times New Roman" w:hAnsi="Times New Roman" w:cs="Times New Roman" w:eastAsiaTheme="minorEastAsia"/>
          <w:sz w:val="21"/>
          <w:szCs w:val="21"/>
        </w:rPr>
        <w:t>IDEA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下载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插件</w:t>
      </w:r>
      <w:r>
        <w:rPr>
          <w:rFonts w:ascii="Times New Roman" w:cs="Times New Roman" w:hAnsiTheme="minorEastAsia" w:eastAsiaTheme="minorEastAsia"/>
          <w:sz w:val="21"/>
          <w:szCs w:val="21"/>
        </w:rPr>
        <w:t>，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选择版本。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jc w:val="center"/>
        <w:rPr>
          <w:rFonts w:hint="eastAsia" w:ascii="Times New Roman" w:cs="Times New Roman" w:hAnsiTheme="minorEastAsia"/>
          <w:szCs w:val="21"/>
        </w:rPr>
      </w:pPr>
      <w:r>
        <w:rPr>
          <w:rFonts w:hint="eastAsia" w:ascii="Times New Roman" w:cs="Times New Roman" w:hAnsiTheme="minorEastAsia"/>
          <w:szCs w:val="21"/>
        </w:rPr>
        <w:drawing>
          <wp:inline distT="0" distB="0" distL="0" distR="0">
            <wp:extent cx="3599815" cy="3823970"/>
            <wp:effectExtent l="19050" t="0" r="4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2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sdk选择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ascii="Times New Roman" w:cs="Times New Roman" w:hAnsiTheme="minorEastAsia" w:eastAsiaTheme="minorEastAsia"/>
          <w:sz w:val="21"/>
          <w:szCs w:val="21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点击【</w:t>
      </w:r>
      <w:r>
        <w:rPr>
          <w:rFonts w:ascii="Times New Roman" w:hAnsi="Times New Roman" w:cs="Times New Roman" w:eastAsiaTheme="minorEastAsia"/>
          <w:sz w:val="21"/>
          <w:szCs w:val="21"/>
        </w:rPr>
        <w:t>OK</w:t>
      </w:r>
      <w:r>
        <w:rPr>
          <w:rFonts w:ascii="Times New Roman" w:cs="Times New Roman" w:hAnsiTheme="minorEastAsia" w:eastAsiaTheme="minorEastAsia"/>
          <w:sz w:val="21"/>
          <w:szCs w:val="21"/>
        </w:rPr>
        <w:t>】确定，这时候会在中间一栏位置处出现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SDK</w:t>
      </w:r>
      <w:r>
        <w:rPr>
          <w:rFonts w:ascii="Times New Roman" w:cs="Times New Roman" w:hAnsiTheme="minorEastAsia" w:eastAsiaTheme="minorEastAsia"/>
          <w:sz w:val="21"/>
          <w:szCs w:val="21"/>
        </w:rPr>
        <w:t>，在其上鼠标右键点击后选择【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ascii="Times New Roman" w:cs="Times New Roman" w:hAnsiTheme="minorEastAsia" w:eastAsiaTheme="minorEastAsia"/>
          <w:sz w:val="21"/>
          <w:szCs w:val="21"/>
        </w:rPr>
        <w:t>】，将</w:t>
      </w:r>
      <w:r>
        <w:rPr>
          <w:rFonts w:ascii="Times New Roman" w:hAnsi="Times New Roman" w:cs="Times New Roman" w:eastAsiaTheme="minorEastAsia"/>
          <w:sz w:val="21"/>
          <w:szCs w:val="21"/>
        </w:rPr>
        <w:t>Scala SDK</w:t>
      </w:r>
      <w:r>
        <w:rPr>
          <w:rFonts w:ascii="Times New Roman" w:cs="Times New Roman" w:hAnsiTheme="minorEastAsia" w:eastAsiaTheme="minorEastAsia"/>
          <w:sz w:val="21"/>
          <w:szCs w:val="21"/>
        </w:rPr>
        <w:t>添加到项目的默认</w:t>
      </w:r>
      <w:r>
        <w:rPr>
          <w:rFonts w:ascii="Times New Roman" w:hAnsi="Times New Roman" w:cs="Times New Roman" w:eastAsiaTheme="minorEastAsia"/>
          <w:sz w:val="21"/>
          <w:szCs w:val="21"/>
        </w:rPr>
        <w:t>Library</w:t>
      </w:r>
      <w:r>
        <w:rPr>
          <w:rFonts w:ascii="Times New Roman" w:cs="Times New Roman" w:hAnsiTheme="minorEastAsia" w:eastAsiaTheme="minorEastAsia"/>
          <w:sz w:val="21"/>
          <w:szCs w:val="21"/>
        </w:rPr>
        <w:t>中去。</w:t>
      </w:r>
      <w:r>
        <w:rPr>
          <w:rFonts w:hint="eastAsia" w:ascii="Times New Roman" w:cs="Times New Roman" w:hAnsiTheme="minorEastAsia" w:eastAsiaTheme="minorEastAsia"/>
          <w:sz w:val="21"/>
          <w:szCs w:val="21"/>
        </w:rPr>
        <w:t>具体操作如下图：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ind w:firstLine="480" w:firstLineChars="200"/>
        <w:jc w:val="center"/>
      </w:pPr>
      <w:r>
        <w:drawing>
          <wp:inline distT="0" distB="0" distL="114300" distR="114300">
            <wp:extent cx="3895090" cy="2666365"/>
            <wp:effectExtent l="0" t="0" r="1016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240" w:afterAutospacing="0" w:line="390" w:lineRule="atLeast"/>
        <w:ind w:firstLine="400" w:firstLineChars="20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sdk设置</w:t>
      </w:r>
    </w:p>
    <w:p>
      <w:pPr>
        <w:pStyle w:val="17"/>
        <w:shd w:val="clear" w:color="auto" w:fill="FFFFFF"/>
        <w:spacing w:before="0" w:beforeAutospacing="0" w:after="240" w:afterAutospacing="0" w:line="390" w:lineRule="atLeast"/>
        <w:jc w:val="both"/>
        <w:rPr>
          <w:rFonts w:ascii="Times New Roman" w:hAnsi="Times New Roman" w:cs="Times New Roman" w:eastAsiaTheme="minorEastAsia"/>
          <w:color w:val="4F4F4F"/>
          <w:sz w:val="21"/>
          <w:szCs w:val="21"/>
        </w:rPr>
      </w:pPr>
      <w:r>
        <w:rPr>
          <w:rFonts w:ascii="Times New Roman" w:hAnsi="Times New Roman" w:cs="Times New Roman" w:eastAsiaTheme="minorEastAsia"/>
          <w:color w:val="4F4F4F"/>
          <w:sz w:val="21"/>
          <w:szCs w:val="21"/>
        </w:rPr>
        <w:t xml:space="preserve">   </w:t>
      </w:r>
      <w:r>
        <w:rPr>
          <w:rFonts w:ascii="Times New Roman" w:hAnsi="Times New Roman" w:cs="Times New Roman" w:eastAsiaTheme="minorEastAsia"/>
          <w:sz w:val="21"/>
          <w:szCs w:val="21"/>
        </w:rPr>
        <w:t xml:space="preserve"> </w:t>
      </w:r>
      <w:r>
        <w:rPr>
          <w:rFonts w:ascii="Times New Roman" w:cs="Times New Roman" w:hAnsiTheme="minorEastAsia" w:eastAsiaTheme="minorEastAsia"/>
          <w:sz w:val="21"/>
          <w:szCs w:val="21"/>
        </w:rPr>
        <w:t>为了避免出现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版本冲突的问题，（在写依赖关系中，指明的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版本，在</w:t>
      </w:r>
      <w:r>
        <w:rPr>
          <w:rFonts w:ascii="Times New Roman" w:hAnsi="Times New Roman" w:cs="Times New Roman" w:eastAsiaTheme="minorEastAsia"/>
          <w:sz w:val="21"/>
          <w:szCs w:val="21"/>
        </w:rPr>
        <w:t>spark</w:t>
      </w:r>
      <w:r>
        <w:rPr>
          <w:rFonts w:ascii="Times New Roman" w:cs="Times New Roman" w:hAnsiTheme="minorEastAsia" w:eastAsiaTheme="minorEastAsia"/>
          <w:sz w:val="21"/>
          <w:szCs w:val="21"/>
        </w:rPr>
        <w:t>上运行时，出现版本的问题），故在页面右侧有选择版本，选择</w:t>
      </w:r>
      <w:r>
        <w:rPr>
          <w:rFonts w:ascii="Times New Roman" w:hAnsi="Times New Roman" w:cs="Times New Roman" w:eastAsiaTheme="minorEastAsia"/>
          <w:sz w:val="21"/>
          <w:szCs w:val="21"/>
        </w:rPr>
        <w:t>2.1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1</w:t>
      </w:r>
      <w:r>
        <w:rPr>
          <w:rFonts w:ascii="Times New Roman" w:cs="Times New Roman" w:hAnsiTheme="minorEastAsia" w:eastAsiaTheme="minorEastAsia"/>
          <w:sz w:val="21"/>
          <w:szCs w:val="21"/>
        </w:rPr>
        <w:t>，加载出来的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会自动匹配为该版本。</w:t>
      </w:r>
    </w:p>
    <w:p>
      <w:pPr>
        <w:jc w:val="center"/>
      </w:pPr>
      <w:r>
        <w:drawing>
          <wp:inline distT="0" distB="0" distL="114300" distR="114300">
            <wp:extent cx="5760085" cy="3933190"/>
            <wp:effectExtent l="0" t="0" r="12065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54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配置全局</w:t>
      </w:r>
      <w:r>
        <w:rPr>
          <w:rFonts w:ascii="Times New Roman" w:hAnsi="Times New Roman" w:cs="Times New Roman"/>
          <w:sz w:val="18"/>
          <w:szCs w:val="18"/>
        </w:rPr>
        <w:t>SDK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main</w:t>
      </w:r>
      <w:r>
        <w:rPr>
          <w:rFonts w:ascii="Times New Roman" w:cs="Times New Roman" w:hAnsiTheme="minorEastAsia"/>
          <w:szCs w:val="21"/>
        </w:rPr>
        <w:t>上鼠标右键点击【</w:t>
      </w:r>
      <w:r>
        <w:rPr>
          <w:rFonts w:ascii="Times New Roman" w:hAnsi="Times New Roman" w:cs="Times New Roman"/>
          <w:szCs w:val="21"/>
        </w:rPr>
        <w:t>Mark Directory as</w:t>
      </w:r>
      <w:r>
        <w:rPr>
          <w:rFonts w:ascii="Times New Roman" w:cs="Times New Roman" w:hAnsiTheme="minorEastAsia"/>
          <w:szCs w:val="21"/>
        </w:rPr>
        <w:t>】，然后点击【</w:t>
      </w:r>
      <w:r>
        <w:rPr>
          <w:rFonts w:ascii="Times New Roman" w:hAnsi="Times New Roman" w:cs="Times New Roman"/>
          <w:szCs w:val="21"/>
        </w:rPr>
        <w:t>Sources Root</w:t>
      </w:r>
      <w:r>
        <w:rPr>
          <w:rFonts w:ascii="Times New Roman" w:cs="Times New Roman" w:hAnsiTheme="minorEastAsia"/>
          <w:szCs w:val="21"/>
        </w:rPr>
        <w:t>】。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将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文件夹标记为一个源文件的根目录，然后在其内的所有代码中的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package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，其路径就从这个根目录下开始算起。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bCs/>
          <w:szCs w:val="21"/>
        </w:rPr>
      </w:pPr>
      <w:r>
        <w:rPr>
          <w:rFonts w:ascii="Times New Roman" w:hAnsi="Times New Roman" w:cs="Times New Roman"/>
          <w:bCs/>
          <w:szCs w:val="21"/>
        </w:rPr>
        <w:drawing>
          <wp:inline distT="0" distB="0" distL="0" distR="0">
            <wp:extent cx="3599815" cy="4004310"/>
            <wp:effectExtent l="19050" t="0" r="4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0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设置根目录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将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的框架添加到这个项目中，方法是在左侧栏中的项目名称上鼠标右键点击【</w:t>
      </w:r>
      <w:r>
        <w:rPr>
          <w:rFonts w:ascii="Times New Roman" w:hAnsi="Times New Roman" w:cs="Times New Roman"/>
          <w:szCs w:val="21"/>
        </w:rPr>
        <w:t>Add Framework Support…</w:t>
      </w:r>
      <w:r>
        <w:rPr>
          <w:rFonts w:ascii="Times New Roman" w:cs="Times New Roman" w:hAnsiTheme="minorEastAsia"/>
          <w:szCs w:val="21"/>
        </w:rPr>
        <w:t>】，</w:t>
      </w:r>
    </w:p>
    <w:p>
      <w:pPr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239770" cy="207073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7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添加scala框架①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然后在打开的对话框左侧边栏中，勾选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前面的复选框，然后点击确定即可</w:t>
      </w:r>
      <w:r>
        <w:rPr>
          <w:rFonts w:hint="eastAsia" w:ascii="Times New Roman" w:cs="Times New Roman" w:hAnsiTheme="minorEastAsia"/>
          <w:szCs w:val="21"/>
        </w:rPr>
        <w:t>，如下图</w:t>
      </w:r>
      <w:r>
        <w:rPr>
          <w:rFonts w:ascii="Times New Roman" w:cs="Times New Roman" w:hAnsiTheme="minorEastAsia"/>
          <w:szCs w:val="21"/>
        </w:rPr>
        <w:t>（前提是上文中所述步骤都已正确走通，否则你很有可能看不到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这个选项的，如果看不到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选项，依照之前步骤，重新导入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后</w:t>
      </w:r>
      <w:r>
        <w:rPr>
          <w:rFonts w:hint="eastAsia" w:ascii="Times New Roman" w:cs="Times New Roman" w:hAnsiTheme="minorEastAsia"/>
          <w:szCs w:val="21"/>
        </w:rPr>
        <w:t>等待2分钟左右，</w:t>
      </w:r>
      <w:r>
        <w:rPr>
          <w:rFonts w:ascii="Times New Roman" w:cs="Times New Roman" w:hAnsiTheme="minorEastAsia"/>
          <w:szCs w:val="21"/>
        </w:rPr>
        <w:t>重启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即可解决。）</w:t>
      </w:r>
    </w:p>
    <w:p>
      <w:pPr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>
            <wp:extent cx="3599815" cy="2708910"/>
            <wp:effectExtent l="19050" t="0" r="4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添加scala框架②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在已经标记好为源文件根目录的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文件夹上，鼠标右键选择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New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】，然后选择【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Scala Class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</w:t>
      </w:r>
    </w:p>
    <w:p>
      <w:pPr>
        <w:jc w:val="center"/>
        <w:rPr>
          <w:rFonts w:hint="eastAsia" w:ascii="Times New Roman" w:cs="Times New Roman" w:hAnsiTheme="minorEastAsia"/>
          <w:bCs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4679950" cy="2586990"/>
            <wp:effectExtent l="19050" t="0" r="630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8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58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新建scala项目①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随后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在Name栏中，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设置程序的名称，并且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选择点击下拉框，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为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Object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如图所示。然后点击【OK】完成创建。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一切正常的话，将会打开这个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Object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代码界面。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ind w:firstLine="420"/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144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1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5125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5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ascii="Times New Roman" w:cs="Times New Roman" w:hAnsiTheme="minorEastAsia"/>
          <w:sz w:val="18"/>
          <w:szCs w:val="18"/>
        </w:rPr>
        <w:t>新建scala项目②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193294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60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程序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想要运行在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spark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上，还需要导入相关依赖。打开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pom.xml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文件添加如下依赖。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&lt;spark.version&gt;2.</w:t>
      </w:r>
      <w:r>
        <w:rPr>
          <w:rFonts w:hint="eastAsia" w:ascii="Times New Roman" w:hAnsi="Times New Roman" w:cs="Times New Roman"/>
          <w:b/>
          <w:bCs/>
          <w:szCs w:val="21"/>
          <w:shd w:val="clear" w:color="auto" w:fill="FFFFFF"/>
        </w:rPr>
        <w:t>3.0</w:t>
      </w: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&lt;/spark.version&gt;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&lt;scala.version&gt;2.11&lt;/scala.version&gt;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&lt;dependencies&gt;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&lt;groupId&gt;org.apache.spark&lt;/groupId&gt;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&lt;artifactId&gt;spark-core_${scala.version}&lt;/artifactId&gt;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&lt;version&gt;${spark.version}&lt;/version&gt;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&lt;/dependency&gt;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&lt;/dependencies&gt;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4679950" cy="2380615"/>
            <wp:effectExtent l="19050" t="0" r="630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修改</w:t>
      </w:r>
      <w:r>
        <w:rPr>
          <w:rFonts w:ascii="Times New Roman" w:hAnsi="Times New Roman" w:cs="Times New Roman"/>
          <w:sz w:val="18"/>
          <w:szCs w:val="18"/>
        </w:rPr>
        <w:t>pow.xml</w:t>
      </w:r>
    </w:p>
    <w:p>
      <w:pPr>
        <w:rPr>
          <w:rFonts w:ascii="Times New Roman" w:hAnsi="Times New Roman" w:cs="Times New Roman"/>
          <w:szCs w:val="21"/>
        </w:rPr>
      </w:pPr>
    </w:p>
    <w:p>
      <w:pPr>
        <w:widowControl/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注意</w:t>
      </w:r>
      <w:r>
        <w:rPr>
          <w:rFonts w:hint="eastAsia" w:ascii="Times New Roman" w:cs="Times New Roman" w:hAnsiTheme="minorEastAsia"/>
          <w:szCs w:val="21"/>
          <w:lang w:eastAsia="zh-CN"/>
        </w:rPr>
        <w:t>版本号</w:t>
      </w:r>
      <w:r>
        <w:rPr>
          <w:rFonts w:ascii="Times New Roman" w:cs="Times New Roman" w:hAnsiTheme="minorEastAsia"/>
          <w:szCs w:val="21"/>
        </w:rPr>
        <w:t>：</w:t>
      </w:r>
    </w:p>
    <w:p>
      <w:pPr>
        <w:widowControl/>
        <w:ind w:left="420" w:leftChars="0" w:firstLine="420"/>
        <w:jc w:val="left"/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</w:pPr>
      <w:r>
        <w:rPr>
          <w:rFonts w:ascii="Times New Roman" w:hAnsi="Times New Roman" w:cs="Times New Roman"/>
          <w:b/>
          <w:bCs/>
          <w:kern w:val="0"/>
          <w:szCs w:val="21"/>
        </w:rPr>
        <w:t>&lt;spark.version&gt;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2.3.0</w:t>
      </w:r>
      <w:r>
        <w:rPr>
          <w:rFonts w:ascii="Times New Roman" w:hAnsi="Times New Roman" w:cs="Times New Roman"/>
          <w:b/>
          <w:bCs/>
          <w:kern w:val="0"/>
          <w:szCs w:val="21"/>
        </w:rPr>
        <w:t>&lt;/spark.version&gt;</w:t>
      </w:r>
    </w:p>
    <w:p>
      <w:pPr>
        <w:widowControl/>
        <w:ind w:firstLine="420" w:firstLineChars="0"/>
        <w:jc w:val="left"/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 xml:space="preserve">    </w:t>
      </w:r>
      <w:r>
        <w:rPr>
          <w:rFonts w:ascii="Times New Roman" w:hAnsi="Times New Roman" w:cs="Times New Roman"/>
          <w:b/>
          <w:bCs/>
          <w:kern w:val="0"/>
          <w:szCs w:val="21"/>
        </w:rPr>
        <w:t>&lt;scala.version&gt;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2.11</w:t>
      </w:r>
      <w:r>
        <w:rPr>
          <w:rFonts w:ascii="Times New Roman" w:hAnsi="Times New Roman" w:cs="Times New Roman"/>
          <w:b/>
          <w:bCs/>
          <w:kern w:val="0"/>
          <w:szCs w:val="21"/>
        </w:rPr>
        <w:t>&lt;/scala.version&gt;</w:t>
      </w:r>
    </w:p>
    <w:p>
      <w:pPr>
        <w:widowControl/>
        <w:ind w:firstLine="420"/>
        <w:jc w:val="left"/>
        <w:rPr>
          <w:rFonts w:ascii="Times New Roman" w:hAnsi="Times New Roman" w:cs="Times New Roman"/>
          <w:bCs/>
          <w:kern w:val="0"/>
          <w:szCs w:val="21"/>
          <w:shd w:val="clear" w:color="auto" w:fill="F6F8FA"/>
        </w:rPr>
      </w:pPr>
      <w:r>
        <w:rPr>
          <w:rFonts w:ascii="Times New Roman" w:cs="Times New Roman" w:hAnsiTheme="minorEastAsia"/>
          <w:bCs/>
          <w:kern w:val="0"/>
          <w:szCs w:val="21"/>
        </w:rPr>
        <w:t>其中</w:t>
      </w:r>
      <w:r>
        <w:rPr>
          <w:rFonts w:ascii="Times New Roman" w:hAnsi="Times New Roman" w:cs="Times New Roman"/>
          <w:bCs/>
          <w:kern w:val="0"/>
          <w:szCs w:val="21"/>
        </w:rPr>
        <w:t>spark version</w:t>
      </w:r>
      <w:r>
        <w:rPr>
          <w:rFonts w:ascii="Times New Roman" w:cs="Times New Roman" w:hAnsiTheme="minorEastAsia"/>
          <w:bCs/>
          <w:kern w:val="0"/>
          <w:szCs w:val="21"/>
        </w:rPr>
        <w:t>要与系统变量中安装的</w:t>
      </w:r>
      <w:r>
        <w:rPr>
          <w:rFonts w:ascii="Times New Roman" w:hAnsi="Times New Roman" w:cs="Times New Roman"/>
          <w:bCs/>
          <w:kern w:val="0"/>
          <w:szCs w:val="21"/>
        </w:rPr>
        <w:t>spark</w:t>
      </w:r>
      <w:r>
        <w:rPr>
          <w:rFonts w:ascii="Times New Roman" w:cs="Times New Roman" w:hAnsiTheme="minorEastAsia"/>
          <w:bCs/>
          <w:kern w:val="0"/>
          <w:szCs w:val="21"/>
        </w:rPr>
        <w:t>版本一致，</w:t>
      </w:r>
      <w:r>
        <w:rPr>
          <w:rFonts w:ascii="Times New Roman" w:hAnsi="Times New Roman" w:cs="Times New Roman"/>
          <w:bCs/>
          <w:kern w:val="0"/>
          <w:szCs w:val="21"/>
        </w:rPr>
        <w:t>Scala version</w:t>
      </w:r>
      <w:r>
        <w:rPr>
          <w:rFonts w:ascii="Times New Roman" w:cs="Times New Roman" w:hAnsiTheme="minorEastAsia"/>
          <w:bCs/>
          <w:kern w:val="0"/>
          <w:szCs w:val="21"/>
        </w:rPr>
        <w:t>要与之前通过</w:t>
      </w:r>
      <w:r>
        <w:rPr>
          <w:rFonts w:ascii="Times New Roman" w:hAnsi="Times New Roman" w:cs="Times New Roman"/>
          <w:bCs/>
          <w:kern w:val="0"/>
          <w:szCs w:val="21"/>
        </w:rPr>
        <w:t>idea</w:t>
      </w:r>
      <w:r>
        <w:rPr>
          <w:rFonts w:ascii="Times New Roman" w:cs="Times New Roman" w:hAnsiTheme="minorEastAsia"/>
          <w:bCs/>
          <w:kern w:val="0"/>
          <w:szCs w:val="21"/>
        </w:rPr>
        <w:t>下载的版本一致，但</w:t>
      </w:r>
      <w:r>
        <w:rPr>
          <w:rFonts w:ascii="Times New Roman" w:hAnsi="Times New Roman" w:cs="Times New Roman"/>
          <w:bCs/>
          <w:kern w:val="0"/>
          <w:szCs w:val="21"/>
        </w:rPr>
        <w:t xml:space="preserve"> scala-2.a.b</w:t>
      </w:r>
      <w:r>
        <w:rPr>
          <w:rFonts w:ascii="Times New Roman" w:cs="Times New Roman" w:hAnsiTheme="minorEastAsia"/>
          <w:bCs/>
          <w:kern w:val="0"/>
          <w:szCs w:val="21"/>
        </w:rPr>
        <w:t>（</w:t>
      </w:r>
      <w:r>
        <w:rPr>
          <w:rFonts w:ascii="Times New Roman" w:hAnsi="Times New Roman" w:cs="Times New Roman"/>
          <w:bCs/>
          <w:kern w:val="0"/>
          <w:szCs w:val="21"/>
        </w:rPr>
        <w:t>a</w:t>
      </w:r>
      <w:r>
        <w:rPr>
          <w:rFonts w:ascii="Times New Roman" w:cs="Times New Roman" w:hAnsiTheme="minorEastAsia"/>
          <w:bCs/>
          <w:kern w:val="0"/>
          <w:szCs w:val="21"/>
        </w:rPr>
        <w:t>，</w:t>
      </w:r>
      <w:r>
        <w:rPr>
          <w:rFonts w:ascii="Times New Roman" w:hAnsi="Times New Roman" w:cs="Times New Roman"/>
          <w:bCs/>
          <w:kern w:val="0"/>
          <w:szCs w:val="21"/>
        </w:rPr>
        <w:t>b</w:t>
      </w:r>
      <w:r>
        <w:rPr>
          <w:rFonts w:ascii="Times New Roman" w:cs="Times New Roman" w:hAnsiTheme="minorEastAsia"/>
          <w:bCs/>
          <w:kern w:val="0"/>
          <w:szCs w:val="21"/>
        </w:rPr>
        <w:t>都为版本号，仅保留</w:t>
      </w:r>
      <w:r>
        <w:rPr>
          <w:rFonts w:ascii="Times New Roman" w:hAnsi="Times New Roman" w:cs="Times New Roman"/>
          <w:bCs/>
          <w:kern w:val="0"/>
          <w:szCs w:val="21"/>
        </w:rPr>
        <w:t>2.a</w:t>
      </w:r>
      <w:r>
        <w:rPr>
          <w:rFonts w:ascii="Times New Roman" w:cs="Times New Roman" w:hAnsiTheme="minorEastAsia"/>
          <w:bCs/>
          <w:kern w:val="0"/>
          <w:szCs w:val="21"/>
        </w:rPr>
        <w:t>），例如，</w:t>
      </w:r>
      <w:r>
        <w:rPr>
          <w:rFonts w:ascii="Times New Roman" w:hAnsi="Times New Roman" w:cs="Times New Roman"/>
          <w:bCs/>
          <w:kern w:val="0"/>
          <w:szCs w:val="21"/>
        </w:rPr>
        <w:t>scala-2.11.1</w:t>
      </w:r>
      <w:r>
        <w:rPr>
          <w:rFonts w:ascii="Times New Roman" w:cs="Times New Roman" w:hAnsiTheme="minorEastAsia"/>
          <w:bCs/>
          <w:kern w:val="0"/>
          <w:szCs w:val="21"/>
        </w:rPr>
        <w:t>此处写</w:t>
      </w:r>
      <w:r>
        <w:rPr>
          <w:rFonts w:ascii="Times New Roman" w:hAnsi="Times New Roman" w:cs="Times New Roman"/>
          <w:bCs/>
          <w:kern w:val="0"/>
          <w:szCs w:val="21"/>
        </w:rPr>
        <w:t>2.11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写入依赖后，切记导入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包，否则依赖关系中的代码出现错误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Enable  Auto-Import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114300" distR="114300">
            <wp:extent cx="3209290" cy="600075"/>
            <wp:effectExtent l="0" t="0" r="10160" b="952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自动导入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耐心等待</w:t>
      </w:r>
      <w:r>
        <w:rPr>
          <w:rFonts w:ascii="Times New Roman" w:hAnsi="Times New Roman" w:cs="Times New Roman"/>
          <w:szCs w:val="21"/>
        </w:rPr>
        <w:t>maven</w:t>
      </w:r>
      <w:r>
        <w:rPr>
          <w:rFonts w:ascii="Times New Roman" w:cs="Times New Roman" w:hAnsiTheme="minorEastAsia"/>
          <w:szCs w:val="21"/>
        </w:rPr>
        <w:t>导入依赖包，左侧如下图，则配置依赖成功。</w:t>
      </w:r>
    </w:p>
    <w:p>
      <w:pPr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434149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4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ascii="Times New Roman" w:hAnsi="Times New Roman" w:cs="Times New Roman"/>
          <w:szCs w:val="21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导入成功</w:t>
      </w:r>
    </w:p>
    <w:p>
      <w:pPr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main目录下的first1.scala中，</w:t>
      </w:r>
      <w:r>
        <w:rPr>
          <w:rFonts w:ascii="Times New Roman" w:cs="Times New Roman" w:hAnsiTheme="minorEastAsia"/>
          <w:szCs w:val="21"/>
        </w:rPr>
        <w:t>然后输入如下代码：</w:t>
      </w:r>
    </w:p>
    <w:p>
      <w:pPr>
        <w:rPr>
          <w:rFonts w:ascii="Times New Roman" w:hAnsi="Times New Roman" w:cs="Times New Roman"/>
          <w:color w:val="00B0F0"/>
          <w:szCs w:val="21"/>
        </w:rPr>
      </w:pPr>
      <w:r>
        <w:rPr>
          <w:rFonts w:ascii="Times New Roman" w:hAnsi="Times New Roman" w:cs="Times New Roman"/>
          <w:szCs w:val="21"/>
        </w:rPr>
        <w:pict>
          <v:shape id="_x0000_s1026" o:spid="_x0000_s1026" o:spt="202" type="#_x0000_t202" style="position:absolute;left:0pt;margin-left:56.75pt;margin-top:3.2pt;height:203.25pt;width:418.45pt;z-index:251658240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</w:rPr>
                    <w:t>Import 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first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=sc.parallelize(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1 to 6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).map(_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*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3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mappedRDD=rdd.filter(_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&gt;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10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).collect()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rintln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sum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 +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rdd.reduce(_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_))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(arg &lt;- mappedRDD)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sc.stop()}}</w:t>
                  </w:r>
                </w:p>
              </w:txbxContent>
            </v:textbox>
          </v:shape>
        </w:pict>
      </w: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在空白处，右键选择【</w:t>
      </w:r>
      <w:r>
        <w:rPr>
          <w:rFonts w:ascii="Times New Roman" w:hAnsi="Times New Roman" w:cs="Times New Roman"/>
          <w:szCs w:val="21"/>
        </w:rPr>
        <w:t>Run</w:t>
      </w:r>
      <w:r>
        <w:rPr>
          <w:rFonts w:ascii="Times New Roman" w:cs="Times New Roman" w:hAnsiTheme="minorEastAsia"/>
          <w:szCs w:val="21"/>
        </w:rPr>
        <w:t>】出现如下结果，则表示案例成功运行：</w:t>
      </w:r>
    </w:p>
    <w:p>
      <w:pPr>
        <w:jc w:val="center"/>
      </w:pPr>
      <w:r>
        <w:drawing>
          <wp:inline distT="0" distB="0" distL="114300" distR="114300">
            <wp:extent cx="3239770" cy="2190115"/>
            <wp:effectExtent l="0" t="0" r="17780" b="63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770" cy="2210435"/>
            <wp:effectExtent l="0" t="0" r="17780" b="184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64</w:t>
      </w:r>
      <w:r>
        <w:fldChar w:fldCharType="end"/>
      </w:r>
      <w:r>
        <w:rPr>
          <w:rFonts w:ascii="Times New Roman" w:cs="Times New Roman" w:hAnsiTheme="minorEastAsia"/>
          <w:sz w:val="18"/>
          <w:szCs w:val="18"/>
        </w:rPr>
        <w:t>第一个程序运行结果</w:t>
      </w:r>
    </w:p>
    <w:p>
      <w:pPr>
        <w:ind w:firstLine="420"/>
        <w:outlineLvl w:val="1"/>
        <w:rPr>
          <w:rFonts w:ascii="Times New Roman" w:hAnsi="Times New Roman" w:cs="Times New Roman"/>
          <w:b/>
          <w:sz w:val="24"/>
          <w:szCs w:val="32"/>
        </w:rPr>
      </w:pPr>
    </w:p>
    <w:p>
      <w:pPr>
        <w:pStyle w:val="4"/>
        <w:ind w:left="720" w:leftChars="0" w:hanging="720" w:firstLineChars="0"/>
        <w:rPr>
          <w:rFonts w:hint="eastAsia"/>
        </w:rPr>
      </w:pPr>
      <w:bookmarkStart w:id="21" w:name="_Toc527"/>
      <w:r>
        <w:rPr>
          <w:rFonts w:hint="eastAsia"/>
        </w:rPr>
        <w:t>IDEA</w:t>
      </w:r>
      <w:r>
        <w:rPr>
          <w:rFonts w:hint="eastAsia"/>
          <w:lang w:eastAsia="zh-CN"/>
        </w:rPr>
        <w:t>的第二个实例（</w:t>
      </w:r>
      <w:r>
        <w:rPr>
          <w:rFonts w:hint="eastAsia"/>
          <w:lang w:val="en-US" w:eastAsia="zh-CN"/>
        </w:rPr>
        <w:t>Scala</w:t>
      </w:r>
      <w:r>
        <w:rPr>
          <w:rFonts w:hint="eastAsia"/>
          <w:lang w:eastAsia="zh-CN"/>
        </w:rPr>
        <w:t>）</w:t>
      </w:r>
      <w:bookmarkEnd w:id="21"/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eastAsia="zh-CN"/>
        </w:rPr>
        <w:t>本节中，将介绍使用</w:t>
      </w:r>
      <w:r>
        <w:rPr>
          <w:rFonts w:hint="eastAsia" w:ascii="Times New Roman" w:hAnsi="Times New Roman" w:cs="Times New Roman"/>
          <w:lang w:val="en-US" w:eastAsia="zh-CN"/>
        </w:rPr>
        <w:t>IDEA直接创建scala项目，并运行wordcount，进一步演示IDEA进行开发的流程。首先，创建一个项目，名为wordcount。</w:t>
      </w:r>
    </w:p>
    <w:p>
      <w:pPr>
        <w:jc w:val="center"/>
      </w:pPr>
      <w:r>
        <w:drawing>
          <wp:inline distT="0" distB="0" distL="114300" distR="114300">
            <wp:extent cx="4679950" cy="2018030"/>
            <wp:effectExtent l="0" t="0" r="6350" b="12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65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新建项目①</w:t>
      </w:r>
    </w:p>
    <w:p>
      <w:pPr>
        <w:ind w:firstLine="420"/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eastAsia="zh-CN"/>
        </w:rPr>
        <w:t>如上图</w:t>
      </w: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>所示，点击菜单栏【File】，然后点击【New】，再点击【Project】，然后弹出如图界面，选择【Scala】，然后点击【IDEA】，最后点击【Next】。接下来进入如图2-66窗口，设置项目名，JDK和SDK（如果IDEA环境完成配置，JDK和SDK会自动填充），填写完信息，点击【Finish】。</w:t>
      </w:r>
    </w:p>
    <w:p>
      <w:pPr>
        <w:jc w:val="center"/>
      </w:pPr>
      <w:r>
        <w:drawing>
          <wp:inline distT="0" distB="0" distL="114300" distR="114300">
            <wp:extent cx="4679950" cy="3661410"/>
            <wp:effectExtent l="0" t="0" r="6350" b="152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66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新建项目②</w:t>
      </w:r>
    </w:p>
    <w:p>
      <w:pPr>
        <w:jc w:val="center"/>
      </w:pPr>
      <w:r>
        <w:drawing>
          <wp:inline distT="0" distB="0" distL="114300" distR="114300">
            <wp:extent cx="4679950" cy="3662045"/>
            <wp:effectExtent l="0" t="0" r="6350" b="1460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67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新建项目③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创建项目完成以后，在如图所示的文件src上右键点击，新建一个【Scala Class】，并将类名定义为WordCount，类别修改为Object（此步骤与上一小节相同），</w:t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247390" cy="2457450"/>
            <wp:effectExtent l="0" t="0" r="1016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68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新建项目④</w:t>
      </w:r>
    </w:p>
    <w:p>
      <w:pPr>
        <w:ind w:firstLine="420"/>
        <w:jc w:val="center"/>
      </w:pPr>
      <w:r>
        <w:drawing>
          <wp:inline distT="0" distB="0" distL="114300" distR="114300">
            <wp:extent cx="2647315" cy="1619250"/>
            <wp:effectExtent l="0" t="0" r="63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69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jar包①</w:t>
      </w: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创建项目完成以后，需要引入必要的jar包。点击菜单栏【File】，然后点击【Project Structure】，进入环境配置页，选择【Global Libraries】，鼠标右键选择出现的SDK，鼠标右键点击【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hint="eastAsia" w:ascii="Times New Roman" w:hAnsi="Times New Roman" w:cs="Times New Roman"/>
          <w:lang w:val="en-US" w:eastAsia="zh-CN"/>
        </w:rPr>
        <w:t>】，将SDK加入到此项目的环境中。然后如上图，选择【Libraries】，然后点击中间的绿色【+】，点击【Java】，然后出现如下图的路径选择。选择Spark安装目录下的jars文件夹，最近点击【OK】，出现新窗口，点击【OK】。至此Jar包导入完成。</w:t>
      </w:r>
    </w:p>
    <w:p>
      <w:pPr>
        <w:jc w:val="center"/>
      </w:pPr>
      <w:r>
        <w:drawing>
          <wp:inline distT="0" distB="0" distL="114300" distR="114300">
            <wp:extent cx="4679950" cy="3302635"/>
            <wp:effectExtent l="0" t="0" r="635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70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jar包②</w:t>
      </w:r>
    </w:p>
    <w:p>
      <w:pPr>
        <w:ind w:firstLine="420"/>
        <w:jc w:val="center"/>
      </w:pPr>
      <w:r>
        <w:drawing>
          <wp:inline distT="0" distB="0" distL="114300" distR="114300">
            <wp:extent cx="3239770" cy="3479165"/>
            <wp:effectExtent l="0" t="0" r="17780" b="6985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71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jar包③</w:t>
      </w:r>
    </w:p>
    <w:p>
      <w:pPr>
        <w:jc w:val="both"/>
        <w:rPr>
          <w:rFonts w:hint="eastAsia"/>
          <w:lang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开始编写代码，在新创建的WordCount.scala中输入以下代码：</w:t>
      </w:r>
    </w:p>
    <w:p>
      <w:pPr>
        <w:jc w:val="center"/>
      </w:pPr>
      <w:r>
        <w:rPr>
          <w:rFonts w:ascii="Times New Roman" w:hAnsi="Times New Roman" w:cs="Times New Roman"/>
          <w:szCs w:val="21"/>
        </w:rPr>
        <w:pict>
          <v:shape id="_x0000_s1029" o:spid="_x0000_s1029" o:spt="202" type="#_x0000_t202" style="position:absolute;left:0pt;margin-left:59pt;margin-top:7.1pt;height:229.45pt;width:418.45pt;z-index:251661312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  <w:lang w:val="en-US" w:eastAsia="zh-CN"/>
                    </w:rPr>
                    <w:t>i</w:t>
                  </w:r>
                  <w:r>
                    <w:rPr>
                      <w:rFonts w:hint="eastAsia"/>
                      <w:color w:val="auto"/>
                    </w:rPr>
                    <w:t>mport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WordCount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sc.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textFile(args(0))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wordcount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rdd.filt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Map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.split(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“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\t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”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)).map((_,1))</w:t>
                  </w:r>
                </w:p>
                <w:p>
                  <w:pPr>
                    <w:widowControl/>
                    <w:ind w:left="2100" w:leftChars="0"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.reduceByKey(_ + _)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(arg &lt;-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wordcount.collect()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wordcount.saveAsText(args(1))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  <w:p>
                  <w:pPr>
                    <w:widowControl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</w:txbxContent>
            </v:textbox>
          </v:shape>
        </w:pic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如下图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所示，</w:t>
      </w:r>
    </w:p>
    <w:p>
      <w:pPr>
        <w:ind w:firstLine="420"/>
        <w:jc w:val="center"/>
      </w:pPr>
      <w:r>
        <w:drawing>
          <wp:inline distT="0" distB="0" distL="114300" distR="114300">
            <wp:extent cx="4679950" cy="2161540"/>
            <wp:effectExtent l="0" t="0" r="6350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72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val="en-US" w:eastAsia="zh-CN"/>
        </w:rPr>
        <w:t>WordCount.scala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在代码中，需要参数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args[0]，且表示文件路径。需要在运行项目时，指定参数内容。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接下来，将展示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wordcount项目运行流程：</w:t>
      </w: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第一步，代码编译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代码在运行前，首先要进行编译，单击菜单【Bulid】，然后点击【Make Project】或者使用【Ctrl+F9】组合键对代码进行编译。结果在Event Log中显示</w:t>
      </w:r>
    </w:p>
    <w:p>
      <w:pPr>
        <w:jc w:val="center"/>
      </w:pPr>
      <w:r>
        <w:drawing>
          <wp:inline distT="0" distB="0" distL="114300" distR="114300">
            <wp:extent cx="4085590" cy="1714500"/>
            <wp:effectExtent l="0" t="0" r="1016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73</w:t>
      </w:r>
      <w:r>
        <w:fldChar w:fldCharType="end"/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IDEA编译项目</w:t>
      </w:r>
    </w:p>
    <w:p>
      <w:pPr>
        <w:ind w:firstLine="435"/>
        <w:rPr>
          <w:rFonts w:hint="eastAsia" w:ascii="Times New Roman" w:hAnsi="Times New Roman" w:cs="Times New Roman"/>
          <w:b/>
          <w:bCs/>
        </w:rPr>
      </w:pP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第二步，运行调试配置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编译通过以后，单击菜单【Run】，然后点击【Edit Configuration】可打开配置窗口。如下图所示，在本节编写的wordcount程序中需要</w:t>
      </w:r>
      <w:r>
        <w:rPr>
          <w:rFonts w:hint="eastAsia" w:ascii="Times New Roman" w:hAnsi="Times New Roman" w:cs="Times New Roman"/>
          <w:lang w:eastAsia="zh-CN"/>
        </w:rPr>
        <w:t>一</w:t>
      </w:r>
      <w:r>
        <w:rPr>
          <w:rFonts w:hint="eastAsia" w:ascii="Times New Roman" w:hAnsi="Times New Roman" w:cs="Times New Roman"/>
        </w:rPr>
        <w:t>个参数，</w:t>
      </w:r>
      <w:r>
        <w:rPr>
          <w:rFonts w:hint="eastAsia" w:ascii="Times New Roman" w:hAnsi="Times New Roman" w:cs="Times New Roman"/>
          <w:lang w:eastAsia="zh-CN"/>
        </w:rPr>
        <w:t>即</w:t>
      </w:r>
      <w:r>
        <w:rPr>
          <w:rFonts w:hint="eastAsia" w:ascii="Times New Roman" w:hAnsi="Times New Roman" w:cs="Times New Roman"/>
        </w:rPr>
        <w:t>单词</w:t>
      </w:r>
      <w:r>
        <w:rPr>
          <w:rFonts w:hint="eastAsia" w:ascii="Times New Roman" w:hAnsi="Times New Roman" w:cs="Times New Roman"/>
          <w:lang w:eastAsia="zh-CN"/>
        </w:rPr>
        <w:t>计数</w:t>
      </w:r>
      <w:r>
        <w:rPr>
          <w:rFonts w:hint="eastAsia" w:ascii="Times New Roman" w:hAnsi="Times New Roman" w:cs="Times New Roman"/>
        </w:rPr>
        <w:t>的文件路径</w:t>
      </w:r>
    </w:p>
    <w:p>
      <w:pPr>
        <w:jc w:val="center"/>
      </w:pPr>
      <w:r>
        <w:drawing>
          <wp:inline distT="0" distB="0" distL="114300" distR="114300">
            <wp:extent cx="5809615" cy="2618740"/>
            <wp:effectExtent l="0" t="0" r="635" b="1016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运行</w:t>
      </w:r>
      <w:r>
        <w:rPr>
          <w:rFonts w:hint="eastAsia" w:ascii="Times New Roman" w:hAnsi="Times New Roman" w:cs="Times New Roman"/>
          <w:sz w:val="18"/>
          <w:szCs w:val="18"/>
        </w:rPr>
        <w:t>配置</w:t>
      </w:r>
    </w:p>
    <w:p>
      <w:pPr>
        <w:ind w:firstLine="420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出现的</w:t>
      </w:r>
      <w:r>
        <w:rPr>
          <w:rFonts w:hint="eastAsia"/>
        </w:rPr>
        <w:t>Run/Debug Configuration窗口中，添加一个【Aplication】，具体步骤：</w:t>
      </w:r>
      <w:r>
        <w:rPr>
          <w:rFonts w:hint="eastAsia"/>
          <w:lang w:eastAsia="zh-CN"/>
        </w:rPr>
        <w:t>首先，如下图</w:t>
      </w:r>
      <w:r>
        <w:rPr>
          <w:rFonts w:hint="eastAsia"/>
          <w:lang w:val="en-US" w:eastAsia="zh-CN"/>
        </w:rPr>
        <w:t>，点击【+】创建一个【Application】，然后在如下图的窗口中，设置【Main Class】，点击右侧的【...】，选择项目中的WordCount.scala路径，然后在【Program arguments】栏中输入参数。最后点击【OK】。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124200" cy="23812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创建一个Application</w:t>
      </w:r>
    </w:p>
    <w:p>
      <w:pPr>
        <w:jc w:val="center"/>
      </w:pPr>
      <w:r>
        <w:drawing>
          <wp:inline distT="0" distB="0" distL="114300" distR="114300">
            <wp:extent cx="5760085" cy="4351655"/>
            <wp:effectExtent l="0" t="0" r="12065" b="1079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设置参数</w:t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</w:p>
    <w:p>
      <w:pPr>
        <w:ind w:firstLine="435"/>
        <w:rPr>
          <w:rFonts w:hint="eastAsia"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三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IDEA直接</w:t>
      </w:r>
      <w:r>
        <w:rPr>
          <w:rFonts w:hint="eastAsia" w:ascii="Times New Roman" w:hAnsi="Times New Roman" w:cs="Times New Roman"/>
          <w:b/>
          <w:bCs/>
        </w:rPr>
        <w:t>运行</w:t>
      </w:r>
    </w:p>
    <w:p>
      <w:pPr>
        <w:ind w:firstLine="435"/>
        <w:rPr>
          <w:rFonts w:hint="eastAsia" w:ascii="Times New Roman" w:hAnsi="Times New Roman" w:cs="Times New Roman" w:eastAsiaTheme="minorEastAsia"/>
          <w:b w:val="0"/>
          <w:bCs w:val="0"/>
          <w:lang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在代码空白处，鼠标右键点击，然后选择【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Run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】，如图所示。</w:t>
      </w:r>
    </w:p>
    <w:p>
      <w:pPr>
        <w:jc w:val="center"/>
      </w:pPr>
      <w:r>
        <w:drawing>
          <wp:inline distT="0" distB="0" distL="114300" distR="114300">
            <wp:extent cx="4679950" cy="2988945"/>
            <wp:effectExtent l="0" t="0" r="6350" b="190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运行</w:t>
      </w:r>
    </w:p>
    <w:p>
      <w:pPr>
        <w:ind w:firstLine="435"/>
        <w:rPr>
          <w:rFonts w:hint="eastAsia" w:ascii="Times New Roman" w:hAnsi="Times New Roman" w:cs="Times New Roman"/>
          <w:b/>
          <w:bCs/>
          <w:lang w:eastAsia="zh-CN"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四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eastAsia="zh-CN"/>
        </w:rPr>
        <w:t>查看结果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IDEA界面下方，将出现运行结果。运行过程需要等候数十秒，红色字体为运行日志，黑色字体为运行结果，如下图所示。</w:t>
      </w:r>
    </w:p>
    <w:p>
      <w:pPr>
        <w:jc w:val="center"/>
      </w:pPr>
      <w:r>
        <w:drawing>
          <wp:inline distT="0" distB="0" distL="114300" distR="114300">
            <wp:extent cx="5760085" cy="1513840"/>
            <wp:effectExtent l="0" t="0" r="12065" b="1016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运行结果</w:t>
      </w:r>
    </w:p>
    <w:p>
      <w:pPr>
        <w:ind w:firstLine="435"/>
        <w:rPr>
          <w:rFonts w:hint="eastAsia"/>
          <w:lang w:eastAsia="zh-CN"/>
        </w:rPr>
      </w:pPr>
    </w:p>
    <w:p>
      <w:pPr>
        <w:pStyle w:val="4"/>
        <w:ind w:left="720" w:leftChars="0" w:hanging="720" w:firstLineChars="0"/>
        <w:rPr>
          <w:rFonts w:hint="eastAsia"/>
          <w:lang w:eastAsia="zh-CN"/>
        </w:rPr>
      </w:pPr>
      <w:bookmarkStart w:id="22" w:name="_Toc19912"/>
      <w:r>
        <w:rPr>
          <w:rFonts w:hint="eastAsia"/>
        </w:rPr>
        <w:t>IDEA</w:t>
      </w:r>
      <w:r>
        <w:rPr>
          <w:rFonts w:hint="eastAsia"/>
          <w:lang w:eastAsia="zh-CN"/>
        </w:rPr>
        <w:t>打包运行</w:t>
      </w:r>
      <w:bookmarkEnd w:id="22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3" w:name="_Toc22049"/>
      <w:r>
        <w:rPr>
          <w:rFonts w:hint="eastAsia"/>
          <w:b w:val="0"/>
          <w:bCs w:val="0"/>
          <w:lang w:val="en-US" w:eastAsia="zh-CN"/>
        </w:rPr>
        <w:t>在上一小节中创建的WordCount项目基础上，本小节将介绍使用IDEA打包项目，使用spark submit提交spark集群运行。打包3.3.2中项目的过程与本小节介绍的流程相同。具体流程为：</w:t>
      </w:r>
      <w:bookmarkEnd w:id="23"/>
    </w:p>
    <w:p>
      <w:pPr>
        <w:ind w:firstLine="420"/>
        <w:outlineLvl w:val="9"/>
        <w:rPr>
          <w:rFonts w:hint="eastAsia" w:eastAsiaTheme="minorEastAsia"/>
          <w:b/>
          <w:bCs/>
          <w:lang w:val="en-US" w:eastAsia="zh-CN"/>
        </w:rPr>
      </w:pPr>
      <w:bookmarkStart w:id="24" w:name="_Toc11399"/>
      <w:r>
        <w:rPr>
          <w:rFonts w:hint="eastAsia"/>
          <w:b/>
          <w:bCs/>
          <w:lang w:eastAsia="zh-CN"/>
        </w:rPr>
        <w:t>第一步，生成</w:t>
      </w:r>
      <w:r>
        <w:rPr>
          <w:rFonts w:hint="eastAsia"/>
          <w:b/>
          <w:bCs/>
          <w:lang w:val="en-US" w:eastAsia="zh-CN"/>
        </w:rPr>
        <w:t>JAR包</w:t>
      </w:r>
      <w:bookmarkEnd w:id="24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5" w:name="_Toc4709"/>
      <w:r>
        <w:rPr>
          <w:rFonts w:hint="eastAsia"/>
          <w:b w:val="0"/>
          <w:bCs w:val="0"/>
          <w:lang w:val="en-US" w:eastAsia="zh-CN"/>
        </w:rPr>
        <w:t>打包运行需要重新打开项目配置页，具体操作是：点击菜单栏【File】，然后点击【Project Structure】，进入项目配置页，如下图所示。</w:t>
      </w:r>
      <w:bookmarkEnd w:id="25"/>
    </w:p>
    <w:p>
      <w:pPr>
        <w:jc w:val="center"/>
        <w:outlineLvl w:val="9"/>
      </w:pPr>
      <w:bookmarkStart w:id="26" w:name="_Toc14608"/>
      <w:r>
        <w:drawing>
          <wp:inline distT="0" distB="0" distL="114300" distR="114300">
            <wp:extent cx="2520315" cy="1407160"/>
            <wp:effectExtent l="0" t="0" r="1333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打开配置页</w:t>
      </w:r>
    </w:p>
    <w:p>
      <w:pPr>
        <w:ind w:firstLine="420"/>
        <w:jc w:val="center"/>
        <w:outlineLvl w:val="9"/>
      </w:pPr>
    </w:p>
    <w:p>
      <w:pPr>
        <w:ind w:firstLine="420"/>
        <w:outlineLvl w:val="9"/>
        <w:rPr>
          <w:rFonts w:hint="eastAsia"/>
          <w:lang w:val="en-US" w:eastAsia="zh-CN"/>
        </w:rPr>
      </w:pPr>
      <w:bookmarkStart w:id="27" w:name="_Toc16877"/>
      <w:r>
        <w:rPr>
          <w:rFonts w:hint="eastAsia"/>
          <w:lang w:eastAsia="zh-CN"/>
        </w:rPr>
        <w:t>选择【</w:t>
      </w:r>
      <w:r>
        <w:rPr>
          <w:rFonts w:hint="eastAsia"/>
          <w:lang w:val="en-US" w:eastAsia="zh-CN"/>
        </w:rPr>
        <w:t>Artifacts</w:t>
      </w:r>
      <w:r>
        <w:rPr>
          <w:rFonts w:hint="eastAsia"/>
          <w:lang w:eastAsia="zh-CN"/>
        </w:rPr>
        <w:t>】，然后在界面的中间操作界面中选择【</w:t>
      </w:r>
      <w:r>
        <w:rPr>
          <w:rFonts w:hint="eastAsia"/>
          <w:lang w:val="en-US" w:eastAsia="zh-CN"/>
        </w:rPr>
        <w:t>+</w:t>
      </w:r>
      <w:r>
        <w:rPr>
          <w:rFonts w:hint="eastAsia"/>
          <w:lang w:eastAsia="zh-CN"/>
        </w:rPr>
        <w:t>】号，选择添加【</w:t>
      </w:r>
      <w:r>
        <w:rPr>
          <w:rFonts w:hint="eastAsia"/>
          <w:lang w:val="en-US" w:eastAsia="zh-CN"/>
        </w:rPr>
        <w:t>JAR</w:t>
      </w:r>
      <w:r>
        <w:rPr>
          <w:rFonts w:hint="eastAsia"/>
          <w:lang w:eastAsia="zh-CN"/>
        </w:rPr>
        <w:t>】包的【</w:t>
      </w:r>
      <w:r>
        <w:rPr>
          <w:rFonts w:hint="eastAsia"/>
          <w:lang w:val="en-US" w:eastAsia="zh-CN"/>
        </w:rPr>
        <w:t>From modules with dependencies</w:t>
      </w:r>
      <w:r>
        <w:rPr>
          <w:rFonts w:hint="eastAsia"/>
          <w:lang w:eastAsia="zh-CN"/>
        </w:rPr>
        <w:t>】，如下图所示。</w:t>
      </w:r>
      <w:bookmarkEnd w:id="27"/>
    </w:p>
    <w:p>
      <w:pPr>
        <w:jc w:val="center"/>
        <w:outlineLvl w:val="9"/>
      </w:pPr>
      <w:bookmarkStart w:id="28" w:name="_Toc24489"/>
      <w:r>
        <w:drawing>
          <wp:inline distT="0" distB="0" distL="114300" distR="114300">
            <wp:extent cx="3239770" cy="2254885"/>
            <wp:effectExtent l="0" t="0" r="17780" b="1206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Artifacts</w:t>
      </w:r>
    </w:p>
    <w:p>
      <w:pPr>
        <w:jc w:val="center"/>
        <w:outlineLvl w:val="9"/>
      </w:pPr>
    </w:p>
    <w:p>
      <w:pPr>
        <w:ind w:firstLine="420"/>
        <w:outlineLvl w:val="9"/>
        <w:rPr>
          <w:rFonts w:hint="eastAsia" w:eastAsiaTheme="minorEastAsia"/>
          <w:lang w:val="en-US" w:eastAsia="zh-CN"/>
        </w:rPr>
      </w:pPr>
      <w:bookmarkStart w:id="29" w:name="_Toc4268"/>
      <w:r>
        <w:rPr>
          <w:rFonts w:hint="eastAsia"/>
          <w:lang w:eastAsia="zh-CN"/>
        </w:rPr>
        <w:t>然后出现如下图界面，设置【</w:t>
      </w:r>
      <w:r>
        <w:rPr>
          <w:rFonts w:hint="eastAsia"/>
          <w:lang w:val="en-US" w:eastAsia="zh-CN"/>
        </w:rPr>
        <w:t>Main Class</w:t>
      </w:r>
      <w:r>
        <w:rPr>
          <w:rFonts w:hint="eastAsia"/>
          <w:lang w:eastAsia="zh-CN"/>
        </w:rPr>
        <w:t>】，点击右侧的【</w:t>
      </w:r>
      <w:r>
        <w:rPr>
          <w:rFonts w:hint="eastAsia"/>
          <w:lang w:val="en-US" w:eastAsia="zh-CN"/>
        </w:rPr>
        <w:t>...</w:t>
      </w:r>
      <w:r>
        <w:rPr>
          <w:rFonts w:hint="eastAsia"/>
          <w:lang w:eastAsia="zh-CN"/>
        </w:rPr>
        <w:t>】，出现路径选择。如图所示。</w:t>
      </w:r>
      <w:bookmarkEnd w:id="29"/>
    </w:p>
    <w:p>
      <w:pPr>
        <w:jc w:val="center"/>
        <w:outlineLvl w:val="9"/>
      </w:pPr>
      <w:bookmarkStart w:id="30" w:name="_Toc1391"/>
      <w:r>
        <w:drawing>
          <wp:inline distT="0" distB="0" distL="114300" distR="114300">
            <wp:extent cx="3420110" cy="2291080"/>
            <wp:effectExtent l="0" t="0" r="8890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11"/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设置主函数入口</w:t>
      </w:r>
    </w:p>
    <w:p>
      <w:pPr>
        <w:jc w:val="center"/>
        <w:outlineLvl w:val="9"/>
      </w:pPr>
    </w:p>
    <w:p>
      <w:pPr>
        <w:jc w:val="center"/>
        <w:outlineLvl w:val="9"/>
      </w:pPr>
      <w:bookmarkStart w:id="31" w:name="_Toc23667"/>
      <w:r>
        <w:drawing>
          <wp:inline distT="0" distB="0" distL="114300" distR="114300">
            <wp:extent cx="3599815" cy="2885440"/>
            <wp:effectExtent l="0" t="0" r="635" b="1016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11"/>
        <w:jc w:val="center"/>
        <w:outlineLvl w:val="9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选择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wordcount路径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点击【Project】，然后在项目wordcount目录下，找到WordCount，点击，最后选择【OK】，回到之前界面，点击【OK】。配置页的具体配置完成，出现如下图所示结果。可以在最右侧【Output directory】中修改jar包的保存位置。注意：jar包的保存位置，在spark submit运行时会有用。</w:t>
      </w:r>
    </w:p>
    <w:p>
      <w:pPr>
        <w:jc w:val="center"/>
      </w:pPr>
      <w:r>
        <w:drawing>
          <wp:inline distT="0" distB="0" distL="114300" distR="114300">
            <wp:extent cx="5760085" cy="4448175"/>
            <wp:effectExtent l="0" t="0" r="12065" b="9525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</w:pPr>
      <w:r>
        <w:drawing>
          <wp:inline distT="0" distB="0" distL="114300" distR="114300">
            <wp:extent cx="5760085" cy="4485005"/>
            <wp:effectExtent l="0" t="0" r="12065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  <w:rPr>
          <w:rFonts w:hint="eastAsia"/>
          <w:lang w:eastAsia="zh-CN"/>
        </w:rPr>
      </w:pP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删除上图中红框内的多余的部分，仅保留WordCount.jar以及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output。可以利用全选按键Ctrl+A，选中红框内全部选项，然后使用Ctrl+鼠标左键进行反选，即按住Ctrl键的同时，用鼠标左键分别点击WordCount.jar以及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output，从而保留这两项，最后点击红框上方的【-】执行删除。</w:t>
      </w: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eastAsia="zh-CN"/>
        </w:rPr>
        <w:t>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】，回到项目页面，需要注意的是，打包之前，删除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IDEA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直接运行时，代码中，对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conf的setMaster(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“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lcoal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”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)配置可以选择删除，因为在spark submit运行jar包时，会重新指定运行模式。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在菜单栏单击【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】，然后点击【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 Artifacts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生成项目的打包文件。如下图所示：</w:t>
      </w:r>
    </w:p>
    <w:p>
      <w:pPr>
        <w:jc w:val="center"/>
      </w:pPr>
      <w:r>
        <w:drawing>
          <wp:inline distT="0" distB="0" distL="114300" distR="114300">
            <wp:extent cx="3599815" cy="1800225"/>
            <wp:effectExtent l="0" t="0" r="635" b="952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jar包生成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等待几分钟以后，jar生成，存储位置在图3.84中框中路径。在ubuntu系统中，根据该路径，找到jar包。本文中，路径为/home/ubuntu/IdeaProjects/wordcount/out/artifacts/WordCount.jar。如下图所示。</w:t>
      </w:r>
    </w:p>
    <w:p>
      <w:pPr>
        <w:jc w:val="center"/>
      </w:pPr>
      <w:r>
        <w:drawing>
          <wp:inline distT="0" distB="0" distL="114300" distR="114300">
            <wp:extent cx="4679950" cy="177165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 jar包位置</w:t>
      </w:r>
    </w:p>
    <w:p>
      <w:pPr>
        <w:ind w:firstLine="42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将jar复制到spark安装的根目录下。在上图界面目录下，新建一个终端，然后输入：</w:t>
      </w:r>
    </w:p>
    <w:p>
      <w:pPr>
        <w:ind w:left="420" w:leftChars="0" w:firstLine="42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sudo cp WordCount.jar /usr/local/spark-2.3.0-bin-hadoop2.7</w:t>
      </w:r>
    </w:p>
    <w:p>
      <w:pPr>
        <w:jc w:val="center"/>
      </w:pPr>
      <w:r>
        <w:drawing>
          <wp:inline distT="0" distB="0" distL="114300" distR="114300">
            <wp:extent cx="5760085" cy="782320"/>
            <wp:effectExtent l="0" t="0" r="1206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复制jar包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第二步，Spark submit运行jar包</w:t>
      </w:r>
    </w:p>
    <w:p>
      <w:pPr>
        <w:ind w:firstLine="630" w:firstLineChars="300"/>
        <w:jc w:val="both"/>
        <w:rPr>
          <w:rFonts w:hint="eastAsia" w:ascii="Times New Roman" w:hAnsi="Times New Roman" w:cs="Times New Roman" w:eastAsia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通过spark-submit提交运行jar包的命令格式为：</w:t>
      </w:r>
    </w:p>
    <w:p>
      <w:pPr>
        <w:ind w:firstLine="630" w:firstLineChars="3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./bin/spark-submit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--class main-class            //需要运行的程序的主类，应用程序的入口点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--master master-url           //Master URL，下面会有具体解释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--deploy-mode  deploy-mode  //部署模式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... # other options 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application-jar               //应用程序JAR包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[application-arguments]       //传递给主类的主方法的参数</w:t>
      </w: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在本小节的实例中，main-class为WordCount，master-url为local，deploy-node和other options缺省，application-jar为WordCount.jar，[application-arguments]为单词计数文件的目录：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"file://usr\\local\\sparkwc。"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file:///usr/local/sparkwc。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将本小节生成的jar包提交spark-submit运行的步骤为：在spark的安装目录（/usr/local/ spark-2.3.0-bin-hadoop2.7）下，打开一个终端，输入：</w:t>
      </w:r>
    </w:p>
    <w:p>
      <w:p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bin/spark-submit --class WordCount --master local WordCount.jar 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HYPERLINK "file://usr\\local\\sparkwc"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rStyle w:val="20"/>
          <w:rFonts w:hint="eastAsia"/>
          <w:b/>
          <w:bCs/>
          <w:lang w:val="en-US" w:eastAsia="zh-CN"/>
        </w:rPr>
        <w:t>file:///usr/local/sparkwc</w:t>
      </w:r>
      <w:r>
        <w:rPr>
          <w:rFonts w:hint="eastAsia"/>
          <w:b/>
          <w:bCs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可以查看到运行结果如下图所示，结果为红框中内容：</w:t>
      </w:r>
    </w:p>
    <w:p>
      <w:pPr>
        <w:jc w:val="center"/>
      </w:pPr>
      <w:r>
        <w:drawing>
          <wp:inline distT="0" distB="0" distL="114300" distR="114300">
            <wp:extent cx="5760085" cy="3636645"/>
            <wp:effectExtent l="0" t="0" r="12065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Times New Roman" w:hAnsi="Times New Roman" w:cs="Times New Roman" w:eastAsiaTheme="minorEastAsia"/>
          <w:sz w:val="21"/>
          <w:szCs w:val="21"/>
          <w:lang w:val="en-US" w:eastAsia="zh-CN"/>
        </w:rPr>
      </w:pPr>
      <w:r>
        <w:t xml:space="preserve">图 3. </w:t>
      </w:r>
      <w:r>
        <w:fldChar w:fldCharType="begin"/>
      </w:r>
      <w:r>
        <w:instrText xml:space="preserve"> SEQ 图_3. \* ARABIC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spark-submit运行jar包</w:t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32" w:name="_Toc11818"/>
      <w:bookmarkStart w:id="33" w:name="_Toc30513"/>
      <w:r>
        <w:rPr>
          <w:rFonts w:hint="eastAsia"/>
          <w:lang w:eastAsia="zh-CN"/>
        </w:rPr>
        <w:t>小结</w:t>
      </w:r>
      <w:bookmarkEnd w:id="32"/>
      <w:bookmarkEnd w:id="33"/>
    </w:p>
    <w:p>
      <w:p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Spark提供了丰富的简单实例源代码，存放在Spark安装目录下examples文件夹中。通过阅读源代码并进行Spark开发实践，可以更加深入理解Spark核心原理。在本章中，先介绍了Linux环境准备，然后在此基础上详细介绍了Spark的local部署模式的流程；IDEA创建并运行Spark实例的流程；IDEA对编译好的代码进行打包，接着将打包程序通过Spark-submit提交运行的流程。Spark实战开发环境，在本章中已基本搭建完成。利用该环境，可以快速开发应用程序和阅读源代码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54A714"/>
    <w:multiLevelType w:val="singleLevel"/>
    <w:tmpl w:val="C854A714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F6D4E961"/>
    <w:multiLevelType w:val="multilevel"/>
    <w:tmpl w:val="F6D4E961"/>
    <w:lvl w:ilvl="0" w:tentative="0">
      <w:start w:val="1"/>
      <w:numFmt w:val="none"/>
      <w:pStyle w:val="2"/>
      <w:suff w:val="nothing"/>
      <w:lvlText w:val="第三章 %1"/>
      <w:lvlJc w:val="left"/>
      <w:pPr>
        <w:tabs>
          <w:tab w:val="left" w:pos="0"/>
        </w:tabs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3.%2"/>
      <w:lvlJc w:val="left"/>
      <w:pPr>
        <w:tabs>
          <w:tab w:val="left" w:pos="420"/>
        </w:tabs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3.1.%3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2">
    <w:nsid w:val="2D7AF1F0"/>
    <w:multiLevelType w:val="singleLevel"/>
    <w:tmpl w:val="2D7AF1F0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4A1E6838"/>
    <w:rsid w:val="00000A24"/>
    <w:rsid w:val="000042A0"/>
    <w:rsid w:val="0001048C"/>
    <w:rsid w:val="00034DC2"/>
    <w:rsid w:val="00061B89"/>
    <w:rsid w:val="00061DBD"/>
    <w:rsid w:val="00064654"/>
    <w:rsid w:val="00077A23"/>
    <w:rsid w:val="00081D34"/>
    <w:rsid w:val="00084D89"/>
    <w:rsid w:val="00097FEF"/>
    <w:rsid w:val="000B2475"/>
    <w:rsid w:val="000E013E"/>
    <w:rsid w:val="00114EC8"/>
    <w:rsid w:val="00120500"/>
    <w:rsid w:val="0015069A"/>
    <w:rsid w:val="001779A8"/>
    <w:rsid w:val="00192AEA"/>
    <w:rsid w:val="001F3AA8"/>
    <w:rsid w:val="001F64C8"/>
    <w:rsid w:val="00232A60"/>
    <w:rsid w:val="002374BF"/>
    <w:rsid w:val="002620CB"/>
    <w:rsid w:val="0026371B"/>
    <w:rsid w:val="00273B8C"/>
    <w:rsid w:val="002766A2"/>
    <w:rsid w:val="002B5228"/>
    <w:rsid w:val="002C6805"/>
    <w:rsid w:val="002F71C4"/>
    <w:rsid w:val="003058F0"/>
    <w:rsid w:val="00327E5F"/>
    <w:rsid w:val="00356DBD"/>
    <w:rsid w:val="00372E03"/>
    <w:rsid w:val="00381664"/>
    <w:rsid w:val="003853B0"/>
    <w:rsid w:val="00396E5A"/>
    <w:rsid w:val="003A3DD2"/>
    <w:rsid w:val="003B1432"/>
    <w:rsid w:val="003D379F"/>
    <w:rsid w:val="003F27FD"/>
    <w:rsid w:val="003F6A8B"/>
    <w:rsid w:val="00445499"/>
    <w:rsid w:val="00447512"/>
    <w:rsid w:val="00477901"/>
    <w:rsid w:val="004809B0"/>
    <w:rsid w:val="00491209"/>
    <w:rsid w:val="00494388"/>
    <w:rsid w:val="004A2BD4"/>
    <w:rsid w:val="004B1C89"/>
    <w:rsid w:val="004F4974"/>
    <w:rsid w:val="004F72DD"/>
    <w:rsid w:val="00503A3F"/>
    <w:rsid w:val="00513465"/>
    <w:rsid w:val="00524C48"/>
    <w:rsid w:val="00553159"/>
    <w:rsid w:val="00554B76"/>
    <w:rsid w:val="0055744C"/>
    <w:rsid w:val="00561D26"/>
    <w:rsid w:val="00567AA0"/>
    <w:rsid w:val="00572E0E"/>
    <w:rsid w:val="005751A2"/>
    <w:rsid w:val="005825FA"/>
    <w:rsid w:val="00584278"/>
    <w:rsid w:val="005B0B62"/>
    <w:rsid w:val="005C3F7F"/>
    <w:rsid w:val="005D39F8"/>
    <w:rsid w:val="005E1E3C"/>
    <w:rsid w:val="005F28CA"/>
    <w:rsid w:val="00603077"/>
    <w:rsid w:val="006134A6"/>
    <w:rsid w:val="006311D0"/>
    <w:rsid w:val="00657070"/>
    <w:rsid w:val="006A41B7"/>
    <w:rsid w:val="006D0BBB"/>
    <w:rsid w:val="00716169"/>
    <w:rsid w:val="0072022C"/>
    <w:rsid w:val="00720BAE"/>
    <w:rsid w:val="007615F3"/>
    <w:rsid w:val="00772815"/>
    <w:rsid w:val="00787D72"/>
    <w:rsid w:val="007A0622"/>
    <w:rsid w:val="007A1D9F"/>
    <w:rsid w:val="007C70DE"/>
    <w:rsid w:val="007D094F"/>
    <w:rsid w:val="007D73F9"/>
    <w:rsid w:val="007F22BB"/>
    <w:rsid w:val="008223D4"/>
    <w:rsid w:val="00836868"/>
    <w:rsid w:val="00840149"/>
    <w:rsid w:val="00862C24"/>
    <w:rsid w:val="008C17B4"/>
    <w:rsid w:val="008C57C7"/>
    <w:rsid w:val="008C7234"/>
    <w:rsid w:val="008D1823"/>
    <w:rsid w:val="008D2D72"/>
    <w:rsid w:val="00905BF7"/>
    <w:rsid w:val="009213BD"/>
    <w:rsid w:val="00936349"/>
    <w:rsid w:val="0094391F"/>
    <w:rsid w:val="009618E8"/>
    <w:rsid w:val="00965EF3"/>
    <w:rsid w:val="00970348"/>
    <w:rsid w:val="00982B80"/>
    <w:rsid w:val="009857C2"/>
    <w:rsid w:val="00993EB1"/>
    <w:rsid w:val="009A74B9"/>
    <w:rsid w:val="009C0AF4"/>
    <w:rsid w:val="009C12D2"/>
    <w:rsid w:val="009D76E3"/>
    <w:rsid w:val="009E2D4F"/>
    <w:rsid w:val="009F1970"/>
    <w:rsid w:val="009F35A3"/>
    <w:rsid w:val="00A151EE"/>
    <w:rsid w:val="00A3118E"/>
    <w:rsid w:val="00A41AFA"/>
    <w:rsid w:val="00A44CD5"/>
    <w:rsid w:val="00A74F9B"/>
    <w:rsid w:val="00A96A5B"/>
    <w:rsid w:val="00AB0826"/>
    <w:rsid w:val="00AC28BE"/>
    <w:rsid w:val="00AC64BB"/>
    <w:rsid w:val="00B108CC"/>
    <w:rsid w:val="00B26C8D"/>
    <w:rsid w:val="00B5368A"/>
    <w:rsid w:val="00B5645D"/>
    <w:rsid w:val="00B87B25"/>
    <w:rsid w:val="00B91A53"/>
    <w:rsid w:val="00B92D85"/>
    <w:rsid w:val="00B94022"/>
    <w:rsid w:val="00BC38B7"/>
    <w:rsid w:val="00BC78D0"/>
    <w:rsid w:val="00BF456F"/>
    <w:rsid w:val="00C51141"/>
    <w:rsid w:val="00C560F8"/>
    <w:rsid w:val="00C6570C"/>
    <w:rsid w:val="00C74D47"/>
    <w:rsid w:val="00C85331"/>
    <w:rsid w:val="00C93298"/>
    <w:rsid w:val="00CC3ACB"/>
    <w:rsid w:val="00CE1418"/>
    <w:rsid w:val="00CE6C02"/>
    <w:rsid w:val="00D017A9"/>
    <w:rsid w:val="00D2086E"/>
    <w:rsid w:val="00D25D72"/>
    <w:rsid w:val="00D62E00"/>
    <w:rsid w:val="00D66785"/>
    <w:rsid w:val="00D901BF"/>
    <w:rsid w:val="00D91646"/>
    <w:rsid w:val="00DB1B3B"/>
    <w:rsid w:val="00DB29C2"/>
    <w:rsid w:val="00DC4599"/>
    <w:rsid w:val="00DE72D5"/>
    <w:rsid w:val="00DF2AB3"/>
    <w:rsid w:val="00DF5E78"/>
    <w:rsid w:val="00E11144"/>
    <w:rsid w:val="00E217FA"/>
    <w:rsid w:val="00E2541A"/>
    <w:rsid w:val="00E25DB7"/>
    <w:rsid w:val="00E67E64"/>
    <w:rsid w:val="00E7067D"/>
    <w:rsid w:val="00E70C56"/>
    <w:rsid w:val="00E729C0"/>
    <w:rsid w:val="00E80A40"/>
    <w:rsid w:val="00E849EA"/>
    <w:rsid w:val="00E94EAB"/>
    <w:rsid w:val="00EB5873"/>
    <w:rsid w:val="00EE4A9F"/>
    <w:rsid w:val="00F07C9A"/>
    <w:rsid w:val="00F13B89"/>
    <w:rsid w:val="00F25C4F"/>
    <w:rsid w:val="00F50C28"/>
    <w:rsid w:val="00F51BA8"/>
    <w:rsid w:val="00F73BA0"/>
    <w:rsid w:val="00F74BCE"/>
    <w:rsid w:val="00F76AC2"/>
    <w:rsid w:val="00FF28F8"/>
    <w:rsid w:val="0148725C"/>
    <w:rsid w:val="014B3758"/>
    <w:rsid w:val="01A2241E"/>
    <w:rsid w:val="01EB7321"/>
    <w:rsid w:val="01FB1126"/>
    <w:rsid w:val="02153C2C"/>
    <w:rsid w:val="028401AF"/>
    <w:rsid w:val="02AD49BD"/>
    <w:rsid w:val="02B21821"/>
    <w:rsid w:val="02B9286C"/>
    <w:rsid w:val="03080E29"/>
    <w:rsid w:val="037C24A2"/>
    <w:rsid w:val="03C772D1"/>
    <w:rsid w:val="03D9183F"/>
    <w:rsid w:val="04993FA9"/>
    <w:rsid w:val="051D07F2"/>
    <w:rsid w:val="052869E7"/>
    <w:rsid w:val="05963FA9"/>
    <w:rsid w:val="059A5F5A"/>
    <w:rsid w:val="060C5BCA"/>
    <w:rsid w:val="064D4636"/>
    <w:rsid w:val="065A3ED9"/>
    <w:rsid w:val="065B4037"/>
    <w:rsid w:val="067F44AF"/>
    <w:rsid w:val="068A44DD"/>
    <w:rsid w:val="06CA3D4C"/>
    <w:rsid w:val="06D2576C"/>
    <w:rsid w:val="071F156C"/>
    <w:rsid w:val="07275FF3"/>
    <w:rsid w:val="072C0D1E"/>
    <w:rsid w:val="07706753"/>
    <w:rsid w:val="07910353"/>
    <w:rsid w:val="07B60442"/>
    <w:rsid w:val="07E06876"/>
    <w:rsid w:val="07E3434A"/>
    <w:rsid w:val="0845777F"/>
    <w:rsid w:val="087C2157"/>
    <w:rsid w:val="08A576B8"/>
    <w:rsid w:val="08B33AAB"/>
    <w:rsid w:val="08EF3024"/>
    <w:rsid w:val="08FE6C9C"/>
    <w:rsid w:val="09181074"/>
    <w:rsid w:val="098101EE"/>
    <w:rsid w:val="09992CD0"/>
    <w:rsid w:val="09A23C84"/>
    <w:rsid w:val="09AF75E2"/>
    <w:rsid w:val="0A1D7C81"/>
    <w:rsid w:val="0A3A0806"/>
    <w:rsid w:val="0AA116DA"/>
    <w:rsid w:val="0AA924BE"/>
    <w:rsid w:val="0AAA7C73"/>
    <w:rsid w:val="0AB84CB2"/>
    <w:rsid w:val="0AC301FA"/>
    <w:rsid w:val="0AE769AC"/>
    <w:rsid w:val="0B29668D"/>
    <w:rsid w:val="0B35655D"/>
    <w:rsid w:val="0BA727C8"/>
    <w:rsid w:val="0BCA5336"/>
    <w:rsid w:val="0BEB56BE"/>
    <w:rsid w:val="0C0F27B6"/>
    <w:rsid w:val="0C855E5F"/>
    <w:rsid w:val="0C89584E"/>
    <w:rsid w:val="0C9D298E"/>
    <w:rsid w:val="0CAE1D50"/>
    <w:rsid w:val="0CD15B02"/>
    <w:rsid w:val="0CD927F4"/>
    <w:rsid w:val="0D140C38"/>
    <w:rsid w:val="0D417C40"/>
    <w:rsid w:val="0DB82DC8"/>
    <w:rsid w:val="0DBA3FEB"/>
    <w:rsid w:val="0DFC1CAC"/>
    <w:rsid w:val="0DFE5851"/>
    <w:rsid w:val="0E296462"/>
    <w:rsid w:val="0E380B2D"/>
    <w:rsid w:val="0E9933CD"/>
    <w:rsid w:val="0EBC08DF"/>
    <w:rsid w:val="0EDD18EE"/>
    <w:rsid w:val="0F3E3859"/>
    <w:rsid w:val="0F5D36B0"/>
    <w:rsid w:val="0F7E1D54"/>
    <w:rsid w:val="0FA7350A"/>
    <w:rsid w:val="0FA8244B"/>
    <w:rsid w:val="0FBF6AA9"/>
    <w:rsid w:val="0FF36F2F"/>
    <w:rsid w:val="0FFB6F3F"/>
    <w:rsid w:val="102878F6"/>
    <w:rsid w:val="10536250"/>
    <w:rsid w:val="10824DDC"/>
    <w:rsid w:val="108912CC"/>
    <w:rsid w:val="108F2721"/>
    <w:rsid w:val="113159F1"/>
    <w:rsid w:val="11597C1C"/>
    <w:rsid w:val="11761066"/>
    <w:rsid w:val="1182410A"/>
    <w:rsid w:val="1246130F"/>
    <w:rsid w:val="12A11B56"/>
    <w:rsid w:val="12AA3F80"/>
    <w:rsid w:val="12AE7D6D"/>
    <w:rsid w:val="12E740D0"/>
    <w:rsid w:val="12FA0D7D"/>
    <w:rsid w:val="1319415E"/>
    <w:rsid w:val="131B68F9"/>
    <w:rsid w:val="134A08A3"/>
    <w:rsid w:val="137F7BE9"/>
    <w:rsid w:val="13FF348C"/>
    <w:rsid w:val="14201739"/>
    <w:rsid w:val="1430628F"/>
    <w:rsid w:val="143C4D83"/>
    <w:rsid w:val="148E22B9"/>
    <w:rsid w:val="148E673B"/>
    <w:rsid w:val="14A53472"/>
    <w:rsid w:val="14B3387D"/>
    <w:rsid w:val="14F46E74"/>
    <w:rsid w:val="15253838"/>
    <w:rsid w:val="15454033"/>
    <w:rsid w:val="154D129D"/>
    <w:rsid w:val="1583578F"/>
    <w:rsid w:val="158C50CC"/>
    <w:rsid w:val="15B05A89"/>
    <w:rsid w:val="15DB470E"/>
    <w:rsid w:val="15E55DB6"/>
    <w:rsid w:val="16037E2B"/>
    <w:rsid w:val="16131931"/>
    <w:rsid w:val="161E0B00"/>
    <w:rsid w:val="1631018B"/>
    <w:rsid w:val="165E0C2A"/>
    <w:rsid w:val="16AC5ADD"/>
    <w:rsid w:val="172F35C4"/>
    <w:rsid w:val="1731783C"/>
    <w:rsid w:val="179C7E9B"/>
    <w:rsid w:val="17DB2279"/>
    <w:rsid w:val="18207DA8"/>
    <w:rsid w:val="182272E2"/>
    <w:rsid w:val="18231BAC"/>
    <w:rsid w:val="182A265F"/>
    <w:rsid w:val="184C3C9D"/>
    <w:rsid w:val="185A75D1"/>
    <w:rsid w:val="18870214"/>
    <w:rsid w:val="18B000E9"/>
    <w:rsid w:val="18DE5127"/>
    <w:rsid w:val="192A27ED"/>
    <w:rsid w:val="19322A6B"/>
    <w:rsid w:val="19824BBB"/>
    <w:rsid w:val="19CB15B5"/>
    <w:rsid w:val="19E6368B"/>
    <w:rsid w:val="19F40FD3"/>
    <w:rsid w:val="1A286A0B"/>
    <w:rsid w:val="1A4269DE"/>
    <w:rsid w:val="1A901FDA"/>
    <w:rsid w:val="1AAF51A7"/>
    <w:rsid w:val="1AD50F2E"/>
    <w:rsid w:val="1B0E55AE"/>
    <w:rsid w:val="1B186DF9"/>
    <w:rsid w:val="1B8E3471"/>
    <w:rsid w:val="1C072F3E"/>
    <w:rsid w:val="1C194327"/>
    <w:rsid w:val="1C1A4424"/>
    <w:rsid w:val="1C6176F1"/>
    <w:rsid w:val="1C835334"/>
    <w:rsid w:val="1CD73E57"/>
    <w:rsid w:val="1CD803A2"/>
    <w:rsid w:val="1CDD20DA"/>
    <w:rsid w:val="1D381B45"/>
    <w:rsid w:val="1D3B1E28"/>
    <w:rsid w:val="1D883D32"/>
    <w:rsid w:val="1D920A8A"/>
    <w:rsid w:val="1DD10C75"/>
    <w:rsid w:val="1DF05827"/>
    <w:rsid w:val="1E006BC0"/>
    <w:rsid w:val="1E4E0B70"/>
    <w:rsid w:val="1EAB2345"/>
    <w:rsid w:val="1EAE1DD0"/>
    <w:rsid w:val="1EC204B5"/>
    <w:rsid w:val="1ECA2978"/>
    <w:rsid w:val="1EF44798"/>
    <w:rsid w:val="1F516AB7"/>
    <w:rsid w:val="1FA9513B"/>
    <w:rsid w:val="1FB146A0"/>
    <w:rsid w:val="1FBC39EB"/>
    <w:rsid w:val="202551F5"/>
    <w:rsid w:val="20B63AE4"/>
    <w:rsid w:val="216F4CBB"/>
    <w:rsid w:val="21BE1D23"/>
    <w:rsid w:val="21CA0CBF"/>
    <w:rsid w:val="21D557B2"/>
    <w:rsid w:val="21F32E20"/>
    <w:rsid w:val="222C5D46"/>
    <w:rsid w:val="222F3708"/>
    <w:rsid w:val="223D7CDC"/>
    <w:rsid w:val="2285578D"/>
    <w:rsid w:val="22861D1A"/>
    <w:rsid w:val="22A23527"/>
    <w:rsid w:val="22C7010D"/>
    <w:rsid w:val="237F63EA"/>
    <w:rsid w:val="23C10368"/>
    <w:rsid w:val="23C84981"/>
    <w:rsid w:val="23E11E89"/>
    <w:rsid w:val="2406067D"/>
    <w:rsid w:val="246D6A7A"/>
    <w:rsid w:val="24790AAD"/>
    <w:rsid w:val="24851C8C"/>
    <w:rsid w:val="24C3152D"/>
    <w:rsid w:val="24D9303C"/>
    <w:rsid w:val="24F935D3"/>
    <w:rsid w:val="253D2BED"/>
    <w:rsid w:val="26720E44"/>
    <w:rsid w:val="2680717A"/>
    <w:rsid w:val="271208B2"/>
    <w:rsid w:val="2726720B"/>
    <w:rsid w:val="273639DC"/>
    <w:rsid w:val="277C5CB8"/>
    <w:rsid w:val="27907A96"/>
    <w:rsid w:val="27A11527"/>
    <w:rsid w:val="27B66BBC"/>
    <w:rsid w:val="27E8484B"/>
    <w:rsid w:val="27E965E9"/>
    <w:rsid w:val="281C3B01"/>
    <w:rsid w:val="28522BF3"/>
    <w:rsid w:val="2866384D"/>
    <w:rsid w:val="28807FDD"/>
    <w:rsid w:val="28893DB7"/>
    <w:rsid w:val="29106BCE"/>
    <w:rsid w:val="29155A79"/>
    <w:rsid w:val="293562D7"/>
    <w:rsid w:val="29490B99"/>
    <w:rsid w:val="29767E99"/>
    <w:rsid w:val="298113FB"/>
    <w:rsid w:val="29956114"/>
    <w:rsid w:val="29982637"/>
    <w:rsid w:val="29AB3C77"/>
    <w:rsid w:val="29E350CB"/>
    <w:rsid w:val="2A0E6C24"/>
    <w:rsid w:val="2A5C669D"/>
    <w:rsid w:val="2A881A51"/>
    <w:rsid w:val="2AC97E45"/>
    <w:rsid w:val="2ADA2C68"/>
    <w:rsid w:val="2B1B4B82"/>
    <w:rsid w:val="2B43521D"/>
    <w:rsid w:val="2B851B5A"/>
    <w:rsid w:val="2B8C171C"/>
    <w:rsid w:val="2BA712EA"/>
    <w:rsid w:val="2BB75412"/>
    <w:rsid w:val="2BD25FEF"/>
    <w:rsid w:val="2BDA6627"/>
    <w:rsid w:val="2C4513BF"/>
    <w:rsid w:val="2C480942"/>
    <w:rsid w:val="2C4F0382"/>
    <w:rsid w:val="2CC0267E"/>
    <w:rsid w:val="2D0027ED"/>
    <w:rsid w:val="2D3A7BDF"/>
    <w:rsid w:val="2D5E45F8"/>
    <w:rsid w:val="2D7F49CC"/>
    <w:rsid w:val="2DB265E1"/>
    <w:rsid w:val="2DD50EA1"/>
    <w:rsid w:val="2DEE041A"/>
    <w:rsid w:val="2DF83046"/>
    <w:rsid w:val="2DFB27F2"/>
    <w:rsid w:val="2E087148"/>
    <w:rsid w:val="2EA01D4C"/>
    <w:rsid w:val="2F370E70"/>
    <w:rsid w:val="2F380794"/>
    <w:rsid w:val="2F3E6D7E"/>
    <w:rsid w:val="2F60476F"/>
    <w:rsid w:val="2F6538B7"/>
    <w:rsid w:val="2FAD2435"/>
    <w:rsid w:val="2FBB7D4F"/>
    <w:rsid w:val="2FE960E8"/>
    <w:rsid w:val="2FF92BC8"/>
    <w:rsid w:val="30292953"/>
    <w:rsid w:val="303929BD"/>
    <w:rsid w:val="30552968"/>
    <w:rsid w:val="30651967"/>
    <w:rsid w:val="30753E3E"/>
    <w:rsid w:val="30BD15A8"/>
    <w:rsid w:val="312002AA"/>
    <w:rsid w:val="31497D97"/>
    <w:rsid w:val="316840EA"/>
    <w:rsid w:val="31834C85"/>
    <w:rsid w:val="31A3172D"/>
    <w:rsid w:val="321B18F0"/>
    <w:rsid w:val="328F2956"/>
    <w:rsid w:val="32FE1455"/>
    <w:rsid w:val="332C1724"/>
    <w:rsid w:val="33521AD8"/>
    <w:rsid w:val="3354143C"/>
    <w:rsid w:val="335F3FA2"/>
    <w:rsid w:val="336E6710"/>
    <w:rsid w:val="337738A8"/>
    <w:rsid w:val="338211E1"/>
    <w:rsid w:val="33883F6F"/>
    <w:rsid w:val="33AA1C19"/>
    <w:rsid w:val="33D67741"/>
    <w:rsid w:val="33DA4B5B"/>
    <w:rsid w:val="34A361BB"/>
    <w:rsid w:val="34B87F9F"/>
    <w:rsid w:val="34C840B8"/>
    <w:rsid w:val="34E74439"/>
    <w:rsid w:val="354A28BD"/>
    <w:rsid w:val="35D81EE2"/>
    <w:rsid w:val="35FC0819"/>
    <w:rsid w:val="36BF2E79"/>
    <w:rsid w:val="36C40AA8"/>
    <w:rsid w:val="36F65C13"/>
    <w:rsid w:val="37734779"/>
    <w:rsid w:val="377A39C6"/>
    <w:rsid w:val="37B423D4"/>
    <w:rsid w:val="37D36A64"/>
    <w:rsid w:val="37E01903"/>
    <w:rsid w:val="37E75294"/>
    <w:rsid w:val="37FC45AF"/>
    <w:rsid w:val="382E606F"/>
    <w:rsid w:val="384E0CE3"/>
    <w:rsid w:val="38BE76F3"/>
    <w:rsid w:val="38D3508B"/>
    <w:rsid w:val="38FB45E9"/>
    <w:rsid w:val="38FF0F24"/>
    <w:rsid w:val="392F1379"/>
    <w:rsid w:val="394E3543"/>
    <w:rsid w:val="395E5A52"/>
    <w:rsid w:val="3994156C"/>
    <w:rsid w:val="39954087"/>
    <w:rsid w:val="39984731"/>
    <w:rsid w:val="39D04199"/>
    <w:rsid w:val="39E72638"/>
    <w:rsid w:val="3A226D24"/>
    <w:rsid w:val="3A402F72"/>
    <w:rsid w:val="3A44477E"/>
    <w:rsid w:val="3A473190"/>
    <w:rsid w:val="3A823D35"/>
    <w:rsid w:val="3A917D92"/>
    <w:rsid w:val="3AA11723"/>
    <w:rsid w:val="3AAC7BF4"/>
    <w:rsid w:val="3AB905EE"/>
    <w:rsid w:val="3B2811C9"/>
    <w:rsid w:val="3B4F698C"/>
    <w:rsid w:val="3BAD638D"/>
    <w:rsid w:val="3BC31BCE"/>
    <w:rsid w:val="3BE01D68"/>
    <w:rsid w:val="3C064AFD"/>
    <w:rsid w:val="3C0D1BE5"/>
    <w:rsid w:val="3C5414A2"/>
    <w:rsid w:val="3C5F550B"/>
    <w:rsid w:val="3D042CF1"/>
    <w:rsid w:val="3D342E1F"/>
    <w:rsid w:val="3D450F26"/>
    <w:rsid w:val="3DA343BA"/>
    <w:rsid w:val="3DB37ED3"/>
    <w:rsid w:val="3DCD1D64"/>
    <w:rsid w:val="3E2B11DF"/>
    <w:rsid w:val="3E2C1076"/>
    <w:rsid w:val="3E360EDF"/>
    <w:rsid w:val="3E5379A0"/>
    <w:rsid w:val="3E903CD7"/>
    <w:rsid w:val="3E9C2B4C"/>
    <w:rsid w:val="3ECC6FC4"/>
    <w:rsid w:val="3ED403FC"/>
    <w:rsid w:val="3EEC0D5C"/>
    <w:rsid w:val="3F2856BE"/>
    <w:rsid w:val="3F2D7B7E"/>
    <w:rsid w:val="3F30466B"/>
    <w:rsid w:val="3F4B7002"/>
    <w:rsid w:val="3F5154DD"/>
    <w:rsid w:val="3F61534F"/>
    <w:rsid w:val="3FB138A3"/>
    <w:rsid w:val="3FDF73A8"/>
    <w:rsid w:val="3FEB1B62"/>
    <w:rsid w:val="403E7871"/>
    <w:rsid w:val="40C704A1"/>
    <w:rsid w:val="40E64234"/>
    <w:rsid w:val="41021DFD"/>
    <w:rsid w:val="41630C69"/>
    <w:rsid w:val="418146BC"/>
    <w:rsid w:val="419360E5"/>
    <w:rsid w:val="41E66C4D"/>
    <w:rsid w:val="41F53ECE"/>
    <w:rsid w:val="41FB3652"/>
    <w:rsid w:val="42807F28"/>
    <w:rsid w:val="42A471B5"/>
    <w:rsid w:val="42CA0CE6"/>
    <w:rsid w:val="42CC656A"/>
    <w:rsid w:val="42FA359C"/>
    <w:rsid w:val="43231C93"/>
    <w:rsid w:val="432929E0"/>
    <w:rsid w:val="434961B3"/>
    <w:rsid w:val="436B55E0"/>
    <w:rsid w:val="43F4754A"/>
    <w:rsid w:val="442B353A"/>
    <w:rsid w:val="444E6D5A"/>
    <w:rsid w:val="4457451A"/>
    <w:rsid w:val="446F3CB7"/>
    <w:rsid w:val="44B143FE"/>
    <w:rsid w:val="44F25F63"/>
    <w:rsid w:val="451541C3"/>
    <w:rsid w:val="453B0F43"/>
    <w:rsid w:val="457D5D70"/>
    <w:rsid w:val="45C248BB"/>
    <w:rsid w:val="45D42791"/>
    <w:rsid w:val="45DB4583"/>
    <w:rsid w:val="460B4F9D"/>
    <w:rsid w:val="460E62CC"/>
    <w:rsid w:val="46396274"/>
    <w:rsid w:val="464529FA"/>
    <w:rsid w:val="464D4895"/>
    <w:rsid w:val="467442E0"/>
    <w:rsid w:val="46832F91"/>
    <w:rsid w:val="46BD3493"/>
    <w:rsid w:val="46E10B9F"/>
    <w:rsid w:val="46EC22C7"/>
    <w:rsid w:val="46F053B6"/>
    <w:rsid w:val="46F112F3"/>
    <w:rsid w:val="47107F95"/>
    <w:rsid w:val="472A07BE"/>
    <w:rsid w:val="47444A21"/>
    <w:rsid w:val="477D502C"/>
    <w:rsid w:val="47A84E92"/>
    <w:rsid w:val="47C90135"/>
    <w:rsid w:val="485B74BF"/>
    <w:rsid w:val="487F7717"/>
    <w:rsid w:val="48860C81"/>
    <w:rsid w:val="4889140C"/>
    <w:rsid w:val="48BF7F67"/>
    <w:rsid w:val="48CB6C2B"/>
    <w:rsid w:val="48EF714B"/>
    <w:rsid w:val="495D3A3F"/>
    <w:rsid w:val="49CE281D"/>
    <w:rsid w:val="49D406D7"/>
    <w:rsid w:val="49DF7CAB"/>
    <w:rsid w:val="49F65019"/>
    <w:rsid w:val="4A0738A2"/>
    <w:rsid w:val="4A1772A0"/>
    <w:rsid w:val="4A1E6838"/>
    <w:rsid w:val="4A53219C"/>
    <w:rsid w:val="4A886819"/>
    <w:rsid w:val="4AB94880"/>
    <w:rsid w:val="4AD77F72"/>
    <w:rsid w:val="4AE41E3E"/>
    <w:rsid w:val="4AF543DB"/>
    <w:rsid w:val="4B0D77F4"/>
    <w:rsid w:val="4B7114A0"/>
    <w:rsid w:val="4BB13095"/>
    <w:rsid w:val="4BC05644"/>
    <w:rsid w:val="4BC75FBD"/>
    <w:rsid w:val="4BE13C18"/>
    <w:rsid w:val="4C0C75CD"/>
    <w:rsid w:val="4C1669F1"/>
    <w:rsid w:val="4C4E076E"/>
    <w:rsid w:val="4C924026"/>
    <w:rsid w:val="4CC55F00"/>
    <w:rsid w:val="4CC94660"/>
    <w:rsid w:val="4CCC5D99"/>
    <w:rsid w:val="4CF25B3E"/>
    <w:rsid w:val="4D5D134F"/>
    <w:rsid w:val="4DAF729D"/>
    <w:rsid w:val="4DE119FB"/>
    <w:rsid w:val="4DF37F7F"/>
    <w:rsid w:val="4E034F3B"/>
    <w:rsid w:val="4E0F4A58"/>
    <w:rsid w:val="4E882CF0"/>
    <w:rsid w:val="4EC7120D"/>
    <w:rsid w:val="4EE37EF7"/>
    <w:rsid w:val="4EEC76C3"/>
    <w:rsid w:val="4EF708E1"/>
    <w:rsid w:val="4F077982"/>
    <w:rsid w:val="4F103A40"/>
    <w:rsid w:val="4F4C2159"/>
    <w:rsid w:val="4F5A4AA3"/>
    <w:rsid w:val="4F633941"/>
    <w:rsid w:val="4F823967"/>
    <w:rsid w:val="4F9C5CF7"/>
    <w:rsid w:val="4F9F39FF"/>
    <w:rsid w:val="4FA03E33"/>
    <w:rsid w:val="4FE73858"/>
    <w:rsid w:val="4FF1784D"/>
    <w:rsid w:val="50673918"/>
    <w:rsid w:val="508B21EB"/>
    <w:rsid w:val="50936E9B"/>
    <w:rsid w:val="50CD1241"/>
    <w:rsid w:val="50F62F32"/>
    <w:rsid w:val="512A27D3"/>
    <w:rsid w:val="513C45B3"/>
    <w:rsid w:val="51A35C37"/>
    <w:rsid w:val="51CC385B"/>
    <w:rsid w:val="520D3B56"/>
    <w:rsid w:val="52270D5A"/>
    <w:rsid w:val="522B6EED"/>
    <w:rsid w:val="52513858"/>
    <w:rsid w:val="52517853"/>
    <w:rsid w:val="527D413C"/>
    <w:rsid w:val="52A74983"/>
    <w:rsid w:val="53726374"/>
    <w:rsid w:val="53BB562A"/>
    <w:rsid w:val="53F5600D"/>
    <w:rsid w:val="540222B5"/>
    <w:rsid w:val="5455213B"/>
    <w:rsid w:val="548543B1"/>
    <w:rsid w:val="54E3507E"/>
    <w:rsid w:val="55032E38"/>
    <w:rsid w:val="554E5C71"/>
    <w:rsid w:val="559506BF"/>
    <w:rsid w:val="55D61210"/>
    <w:rsid w:val="56013DA2"/>
    <w:rsid w:val="561736F5"/>
    <w:rsid w:val="562D7EFB"/>
    <w:rsid w:val="56442750"/>
    <w:rsid w:val="56553037"/>
    <w:rsid w:val="5690425D"/>
    <w:rsid w:val="56AC4638"/>
    <w:rsid w:val="56F83BB0"/>
    <w:rsid w:val="570C4E03"/>
    <w:rsid w:val="57305B7C"/>
    <w:rsid w:val="57AC2965"/>
    <w:rsid w:val="57C46C40"/>
    <w:rsid w:val="57E36543"/>
    <w:rsid w:val="58172061"/>
    <w:rsid w:val="583945D7"/>
    <w:rsid w:val="585354F8"/>
    <w:rsid w:val="585A5D55"/>
    <w:rsid w:val="5890185F"/>
    <w:rsid w:val="58A31159"/>
    <w:rsid w:val="58EA192C"/>
    <w:rsid w:val="59812BA5"/>
    <w:rsid w:val="59981EE3"/>
    <w:rsid w:val="59D55BCA"/>
    <w:rsid w:val="5A0026C9"/>
    <w:rsid w:val="5ABA33A5"/>
    <w:rsid w:val="5ACC00FA"/>
    <w:rsid w:val="5AD542C9"/>
    <w:rsid w:val="5AE00057"/>
    <w:rsid w:val="5AF22C5C"/>
    <w:rsid w:val="5B276190"/>
    <w:rsid w:val="5B475F32"/>
    <w:rsid w:val="5B5F0D9F"/>
    <w:rsid w:val="5B602FA1"/>
    <w:rsid w:val="5B862820"/>
    <w:rsid w:val="5BA3516E"/>
    <w:rsid w:val="5C02727D"/>
    <w:rsid w:val="5C2054F8"/>
    <w:rsid w:val="5C231CF6"/>
    <w:rsid w:val="5C320E6B"/>
    <w:rsid w:val="5C4A4E4D"/>
    <w:rsid w:val="5C7222FC"/>
    <w:rsid w:val="5C7D799D"/>
    <w:rsid w:val="5C8E25B8"/>
    <w:rsid w:val="5CC87D63"/>
    <w:rsid w:val="5D002043"/>
    <w:rsid w:val="5D5C66E5"/>
    <w:rsid w:val="5D910768"/>
    <w:rsid w:val="5DA526DB"/>
    <w:rsid w:val="5DC87705"/>
    <w:rsid w:val="5DF92943"/>
    <w:rsid w:val="5E0866EC"/>
    <w:rsid w:val="5E160028"/>
    <w:rsid w:val="5E377C8C"/>
    <w:rsid w:val="5E3E6B72"/>
    <w:rsid w:val="5E505AA4"/>
    <w:rsid w:val="5E523988"/>
    <w:rsid w:val="5E8C166A"/>
    <w:rsid w:val="5EA50825"/>
    <w:rsid w:val="5EB03CD2"/>
    <w:rsid w:val="5F155F42"/>
    <w:rsid w:val="5F545121"/>
    <w:rsid w:val="5F5E5053"/>
    <w:rsid w:val="5F7D7748"/>
    <w:rsid w:val="5F9A0E6D"/>
    <w:rsid w:val="5FAB34D0"/>
    <w:rsid w:val="5FB542ED"/>
    <w:rsid w:val="5FE07AEF"/>
    <w:rsid w:val="602526D6"/>
    <w:rsid w:val="604E173A"/>
    <w:rsid w:val="606E1C51"/>
    <w:rsid w:val="6082293F"/>
    <w:rsid w:val="608F6F3B"/>
    <w:rsid w:val="612B10D5"/>
    <w:rsid w:val="613B292A"/>
    <w:rsid w:val="614A2BAA"/>
    <w:rsid w:val="61BF020E"/>
    <w:rsid w:val="620625F3"/>
    <w:rsid w:val="62376D5F"/>
    <w:rsid w:val="62727E07"/>
    <w:rsid w:val="628614AE"/>
    <w:rsid w:val="629417BC"/>
    <w:rsid w:val="62AC1852"/>
    <w:rsid w:val="62AC3135"/>
    <w:rsid w:val="62B9737F"/>
    <w:rsid w:val="62C858C7"/>
    <w:rsid w:val="6308747F"/>
    <w:rsid w:val="6323719A"/>
    <w:rsid w:val="636E5D99"/>
    <w:rsid w:val="63784711"/>
    <w:rsid w:val="637D7026"/>
    <w:rsid w:val="63886789"/>
    <w:rsid w:val="63A87077"/>
    <w:rsid w:val="63C623E7"/>
    <w:rsid w:val="63D050C3"/>
    <w:rsid w:val="641B02CD"/>
    <w:rsid w:val="64262252"/>
    <w:rsid w:val="647A579B"/>
    <w:rsid w:val="64A36D19"/>
    <w:rsid w:val="64F115DC"/>
    <w:rsid w:val="651720E5"/>
    <w:rsid w:val="653D3B3C"/>
    <w:rsid w:val="654B3623"/>
    <w:rsid w:val="65A426FA"/>
    <w:rsid w:val="666948A9"/>
    <w:rsid w:val="66A91525"/>
    <w:rsid w:val="66CF1687"/>
    <w:rsid w:val="67055177"/>
    <w:rsid w:val="672A7063"/>
    <w:rsid w:val="673D4CE2"/>
    <w:rsid w:val="67475E38"/>
    <w:rsid w:val="6755247B"/>
    <w:rsid w:val="679F2F7E"/>
    <w:rsid w:val="67DB0F10"/>
    <w:rsid w:val="67E56F6E"/>
    <w:rsid w:val="68216889"/>
    <w:rsid w:val="68552C17"/>
    <w:rsid w:val="68707061"/>
    <w:rsid w:val="68A367A9"/>
    <w:rsid w:val="68AE2C33"/>
    <w:rsid w:val="690C38AE"/>
    <w:rsid w:val="69494FF8"/>
    <w:rsid w:val="6956312F"/>
    <w:rsid w:val="69B87DCC"/>
    <w:rsid w:val="69C228B4"/>
    <w:rsid w:val="69F87849"/>
    <w:rsid w:val="6A1170AF"/>
    <w:rsid w:val="6A230611"/>
    <w:rsid w:val="6A2F0AD3"/>
    <w:rsid w:val="6A3B7A19"/>
    <w:rsid w:val="6A6A6DEE"/>
    <w:rsid w:val="6AB04AB9"/>
    <w:rsid w:val="6AE45793"/>
    <w:rsid w:val="6AEE1405"/>
    <w:rsid w:val="6B1E21A6"/>
    <w:rsid w:val="6B202E16"/>
    <w:rsid w:val="6B2E77C0"/>
    <w:rsid w:val="6B4707C1"/>
    <w:rsid w:val="6B5B0056"/>
    <w:rsid w:val="6B901070"/>
    <w:rsid w:val="6BC2432A"/>
    <w:rsid w:val="6BDB63BC"/>
    <w:rsid w:val="6C1D5E45"/>
    <w:rsid w:val="6C2B5FAE"/>
    <w:rsid w:val="6C737E93"/>
    <w:rsid w:val="6D023E53"/>
    <w:rsid w:val="6D535020"/>
    <w:rsid w:val="6D7A1CB3"/>
    <w:rsid w:val="6DEC4EA2"/>
    <w:rsid w:val="6E0D728A"/>
    <w:rsid w:val="6E4D30AC"/>
    <w:rsid w:val="6E583F08"/>
    <w:rsid w:val="6E684C57"/>
    <w:rsid w:val="6E9D30D6"/>
    <w:rsid w:val="6EB62F4A"/>
    <w:rsid w:val="6EB851E4"/>
    <w:rsid w:val="6EF54610"/>
    <w:rsid w:val="6F1B2113"/>
    <w:rsid w:val="6F362A1A"/>
    <w:rsid w:val="6F41515D"/>
    <w:rsid w:val="6F675ADB"/>
    <w:rsid w:val="6F737DE6"/>
    <w:rsid w:val="6F7A2E9A"/>
    <w:rsid w:val="6FF124BC"/>
    <w:rsid w:val="6FFD1E43"/>
    <w:rsid w:val="702F6E93"/>
    <w:rsid w:val="7058284E"/>
    <w:rsid w:val="70817FC6"/>
    <w:rsid w:val="708F1D32"/>
    <w:rsid w:val="70927017"/>
    <w:rsid w:val="70A900EB"/>
    <w:rsid w:val="71670E47"/>
    <w:rsid w:val="717444A0"/>
    <w:rsid w:val="719F4126"/>
    <w:rsid w:val="71A3074C"/>
    <w:rsid w:val="71AD13FF"/>
    <w:rsid w:val="71C31DCC"/>
    <w:rsid w:val="72BD1218"/>
    <w:rsid w:val="730C7B9E"/>
    <w:rsid w:val="73316C17"/>
    <w:rsid w:val="733552D9"/>
    <w:rsid w:val="73505ED6"/>
    <w:rsid w:val="73656FE5"/>
    <w:rsid w:val="737E37B8"/>
    <w:rsid w:val="73956185"/>
    <w:rsid w:val="73FA77C6"/>
    <w:rsid w:val="73FE54DA"/>
    <w:rsid w:val="73FF2453"/>
    <w:rsid w:val="74256075"/>
    <w:rsid w:val="74371C3E"/>
    <w:rsid w:val="744326F4"/>
    <w:rsid w:val="74557ADC"/>
    <w:rsid w:val="74573A2A"/>
    <w:rsid w:val="74593939"/>
    <w:rsid w:val="748B04EE"/>
    <w:rsid w:val="749F3DFB"/>
    <w:rsid w:val="74B91333"/>
    <w:rsid w:val="74BD422F"/>
    <w:rsid w:val="759B5AA9"/>
    <w:rsid w:val="75E1764A"/>
    <w:rsid w:val="75E5051F"/>
    <w:rsid w:val="76117CF1"/>
    <w:rsid w:val="763C66CB"/>
    <w:rsid w:val="7650336B"/>
    <w:rsid w:val="765C3E3B"/>
    <w:rsid w:val="76906DD4"/>
    <w:rsid w:val="7697039E"/>
    <w:rsid w:val="76AC123C"/>
    <w:rsid w:val="76F37430"/>
    <w:rsid w:val="770D6CD9"/>
    <w:rsid w:val="77607EB4"/>
    <w:rsid w:val="77653CDE"/>
    <w:rsid w:val="776A23AD"/>
    <w:rsid w:val="776E6035"/>
    <w:rsid w:val="77911286"/>
    <w:rsid w:val="779A18D1"/>
    <w:rsid w:val="77C05FB4"/>
    <w:rsid w:val="788D1192"/>
    <w:rsid w:val="78EC3830"/>
    <w:rsid w:val="78F307D4"/>
    <w:rsid w:val="78FB7F1D"/>
    <w:rsid w:val="790701D2"/>
    <w:rsid w:val="792269E2"/>
    <w:rsid w:val="79253EB5"/>
    <w:rsid w:val="798A39CC"/>
    <w:rsid w:val="7A1F33FF"/>
    <w:rsid w:val="7A38319C"/>
    <w:rsid w:val="7A57050F"/>
    <w:rsid w:val="7A5A2400"/>
    <w:rsid w:val="7A6F41B1"/>
    <w:rsid w:val="7AE32061"/>
    <w:rsid w:val="7AEB1220"/>
    <w:rsid w:val="7AF5012A"/>
    <w:rsid w:val="7AFA32CD"/>
    <w:rsid w:val="7AFB2C22"/>
    <w:rsid w:val="7B2F5396"/>
    <w:rsid w:val="7B301855"/>
    <w:rsid w:val="7B39435B"/>
    <w:rsid w:val="7B9B7C8E"/>
    <w:rsid w:val="7BF125C1"/>
    <w:rsid w:val="7C065451"/>
    <w:rsid w:val="7C1A370E"/>
    <w:rsid w:val="7C1F70D6"/>
    <w:rsid w:val="7C590A4D"/>
    <w:rsid w:val="7C731983"/>
    <w:rsid w:val="7C8B2778"/>
    <w:rsid w:val="7CF17A42"/>
    <w:rsid w:val="7D2F067E"/>
    <w:rsid w:val="7D324512"/>
    <w:rsid w:val="7D3938EF"/>
    <w:rsid w:val="7D543720"/>
    <w:rsid w:val="7D577F65"/>
    <w:rsid w:val="7D593106"/>
    <w:rsid w:val="7D747299"/>
    <w:rsid w:val="7D7E586D"/>
    <w:rsid w:val="7DEC20B9"/>
    <w:rsid w:val="7DF02EF2"/>
    <w:rsid w:val="7E3B7FF3"/>
    <w:rsid w:val="7E8176FA"/>
    <w:rsid w:val="7EA500E0"/>
    <w:rsid w:val="7EC053C7"/>
    <w:rsid w:val="7EDA68FF"/>
    <w:rsid w:val="7F1F1B7C"/>
    <w:rsid w:val="7F3F63BB"/>
    <w:rsid w:val="7F4B4C83"/>
    <w:rsid w:val="7F75296C"/>
    <w:rsid w:val="7FA0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576" w:lineRule="auto"/>
      <w:ind w:left="432" w:hanging="432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ind w:left="575" w:hanging="575"/>
      <w:outlineLvl w:val="1"/>
    </w:pPr>
    <w:rPr>
      <w:rFonts w:ascii="Arial" w:hAnsi="Arial" w:eastAsia="新宋体"/>
      <w:b/>
      <w:sz w:val="24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2">
    <w:name w:val="toc 3"/>
    <w:basedOn w:val="1"/>
    <w:next w:val="1"/>
    <w:uiPriority w:val="0"/>
    <w:pPr>
      <w:ind w:left="840" w:leftChars="400"/>
    </w:pPr>
  </w:style>
  <w:style w:type="paragraph" w:styleId="13">
    <w:name w:val="Balloon Text"/>
    <w:basedOn w:val="1"/>
    <w:link w:val="24"/>
    <w:qFormat/>
    <w:uiPriority w:val="0"/>
    <w:rPr>
      <w:sz w:val="18"/>
      <w:szCs w:val="18"/>
    </w:rPr>
  </w:style>
  <w:style w:type="paragraph" w:styleId="14">
    <w:name w:val="toc 1"/>
    <w:basedOn w:val="1"/>
    <w:next w:val="1"/>
    <w:qFormat/>
    <w:uiPriority w:val="0"/>
  </w:style>
  <w:style w:type="paragraph" w:styleId="15">
    <w:name w:val="toc 2"/>
    <w:basedOn w:val="1"/>
    <w:next w:val="1"/>
    <w:qFormat/>
    <w:uiPriority w:val="0"/>
    <w:pPr>
      <w:ind w:left="420" w:leftChars="200"/>
    </w:pPr>
  </w:style>
  <w:style w:type="paragraph" w:styleId="1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17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19">
    <w:name w:val="FollowedHyperlink"/>
    <w:basedOn w:val="18"/>
    <w:qFormat/>
    <w:uiPriority w:val="0"/>
    <w:rPr>
      <w:color w:val="800080"/>
      <w:u w:val="single"/>
    </w:rPr>
  </w:style>
  <w:style w:type="character" w:styleId="20">
    <w:name w:val="Hyperlink"/>
    <w:basedOn w:val="18"/>
    <w:qFormat/>
    <w:uiPriority w:val="0"/>
    <w:rPr>
      <w:color w:val="0000FF"/>
      <w:u w:val="single"/>
    </w:rPr>
  </w:style>
  <w:style w:type="table" w:styleId="22">
    <w:name w:val="Table Grid"/>
    <w:basedOn w:val="2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3">
    <w:name w:val="apple-converted-space"/>
    <w:basedOn w:val="18"/>
    <w:qFormat/>
    <w:uiPriority w:val="0"/>
  </w:style>
  <w:style w:type="character" w:customStyle="1" w:styleId="24">
    <w:name w:val="批注框文本 Char"/>
    <w:basedOn w:val="18"/>
    <w:link w:val="1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5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2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ianling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34186D-F8E6-49F1-B380-83D0B36092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41</Pages>
  <Words>2549</Words>
  <Characters>14531</Characters>
  <Lines>121</Lines>
  <Paragraphs>34</Paragraphs>
  <TotalTime>0</TotalTime>
  <ScaleCrop>false</ScaleCrop>
  <LinksUpToDate>false</LinksUpToDate>
  <CharactersWithSpaces>17046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2018-04-21T02:58:00Z</dcterms:created>
  <dc:creator>tianling</dc:creator>
  <cp:lastModifiedBy>慕湮</cp:lastModifiedBy>
  <dcterms:modified xsi:type="dcterms:W3CDTF">2018-05-27T05:35:37Z</dcterms:modified>
  <cp:revision>152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